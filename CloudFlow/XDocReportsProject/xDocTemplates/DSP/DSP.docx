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C54AB" w14:textId="77777777" w:rsidR="00370DDF" w:rsidRPr="005F354B" w:rsidRDefault="00370DDF" w:rsidP="009F35AA">
      <w:pPr>
        <w:spacing w:before="60" w:after="60" w:line="240" w:lineRule="auto"/>
        <w:ind w:right="-142"/>
        <w:jc w:val="center"/>
        <w:rPr>
          <w:rFonts w:ascii="Arial" w:hAnsi="Arial" w:cs="Arial"/>
          <w:caps/>
          <w:color w:val="FF0000"/>
          <w:lang w:val="ro-RO"/>
        </w:rPr>
      </w:pPr>
      <w:r w:rsidRPr="005F354B">
        <w:rPr>
          <w:rFonts w:ascii="Arial" w:hAnsi="Arial" w:cs="Arial"/>
          <w:b/>
          <w:caps/>
          <w:color w:val="FF0000"/>
          <w:lang w:val="ro-RO"/>
        </w:rPr>
        <w:t>DOCUMENT DE STADIU ŞI POZIŢIE</w:t>
      </w:r>
      <w:r w:rsidR="009863C0" w:rsidRPr="005F354B">
        <w:rPr>
          <w:rFonts w:ascii="Arial" w:hAnsi="Arial" w:cs="Arial"/>
          <w:b/>
          <w:caps/>
          <w:color w:val="FF0000"/>
          <w:lang w:val="ro-RO"/>
        </w:rPr>
        <w:t xml:space="preserve"> </w:t>
      </w:r>
    </w:p>
    <w:p w14:paraId="32E8F545" w14:textId="77777777" w:rsidR="00703951" w:rsidRPr="007800F1" w:rsidRDefault="00703951" w:rsidP="00703951">
      <w:pPr>
        <w:spacing w:before="120" w:after="120" w:line="240" w:lineRule="auto"/>
        <w:contextualSpacing/>
        <w:jc w:val="center"/>
        <w:rPr>
          <w:rFonts w:ascii="Arial" w:hAnsi="Arial" w:cs="Arial"/>
          <w:b/>
          <w:color w:val="000000"/>
        </w:rPr>
      </w:pPr>
      <w:r w:rsidRPr="007800F1">
        <w:rPr>
          <w:rFonts w:ascii="Arial" w:hAnsi="Arial" w:cs="Arial"/>
          <w:color w:val="000000"/>
        </w:rPr>
        <w:t xml:space="preserve">                                                              </w:t>
      </w:r>
    </w:p>
    <w:p w14:paraId="2E16270B" w14:textId="77777777" w:rsidR="00703951" w:rsidRPr="007800F1" w:rsidRDefault="00703951" w:rsidP="00AB1E63">
      <w:pPr>
        <w:spacing w:before="60" w:after="60" w:line="240" w:lineRule="auto"/>
        <w:ind w:right="-142"/>
        <w:jc w:val="right"/>
        <w:rPr>
          <w:rFonts w:ascii="Arial" w:hAnsi="Arial" w:cs="Arial"/>
          <w:b/>
          <w:caps/>
          <w:color w:val="000000"/>
          <w:lang w:val="ro-RO"/>
        </w:rPr>
      </w:pPr>
    </w:p>
    <w:p w14:paraId="22E495B5" w14:textId="77777777" w:rsidR="00370DDF" w:rsidRPr="007800F1" w:rsidRDefault="00370DDF" w:rsidP="00370DDF">
      <w:pPr>
        <w:spacing w:before="60" w:after="60" w:line="240" w:lineRule="auto"/>
        <w:ind w:right="-710"/>
        <w:jc w:val="both"/>
        <w:rPr>
          <w:rFonts w:ascii="Arial" w:hAnsi="Arial" w:cs="Arial"/>
          <w:b/>
          <w:caps/>
          <w:color w:val="000000"/>
          <w:lang w:val="ro-RO"/>
        </w:rPr>
      </w:pPr>
    </w:p>
    <w:tbl>
      <w:tblPr>
        <w:tblW w:w="96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370DDF" w:rsidRPr="007800F1" w14:paraId="2652A35B" w14:textId="77777777" w:rsidTr="00E83DB6">
        <w:tc>
          <w:tcPr>
            <w:tcW w:w="9606" w:type="dxa"/>
          </w:tcPr>
          <w:p w14:paraId="365009E3" w14:textId="69027DA0" w:rsidR="006C3EED" w:rsidRPr="007800F1" w:rsidRDefault="009A7734" w:rsidP="006C3EED">
            <w:pPr>
              <w:spacing w:before="120" w:after="120" w:line="240" w:lineRule="auto"/>
              <w:contextualSpacing/>
              <w:jc w:val="center"/>
              <w:rPr>
                <w:rFonts w:ascii="Arial" w:hAnsi="Arial" w:cs="Arial"/>
                <w:color w:val="000000"/>
                <w:lang w:val="ro-RO"/>
              </w:rPr>
            </w:pPr>
            <w:r>
              <w:rPr>
                <w:rFonts w:ascii="Arial" w:hAnsi="Arial" w:cs="Arial"/>
                <w:b/>
                <w:color w:val="000000"/>
                <w:lang w:val="ro-RO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lang w:val="ro-RO"/>
              </w:rPr>
              <w:instrText xml:space="preserve"> MERGEFIELD $numeProiect \* MERGEFORMAT </w:instrText>
            </w:r>
            <w:r>
              <w:rPr>
                <w:rFonts w:ascii="Arial" w:hAnsi="Arial" w:cs="Arial"/>
                <w:b/>
                <w:color w:val="000000"/>
                <w:lang w:val="ro-RO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lang w:val="ro-RO"/>
              </w:rPr>
              <w:t>«$numeProiect»</w:t>
            </w:r>
            <w:r>
              <w:rPr>
                <w:rFonts w:ascii="Arial" w:hAnsi="Arial" w:cs="Arial"/>
                <w:b/>
                <w:color w:val="000000"/>
                <w:lang w:val="ro-RO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lang w:val="ro-RO"/>
              </w:rPr>
              <w:t xml:space="preserve"> [</w:t>
            </w:r>
            <w:r w:rsidR="002850C8" w:rsidRPr="007800F1">
              <w:rPr>
                <w:rFonts w:ascii="Arial" w:hAnsi="Arial" w:cs="Arial"/>
                <w:b/>
                <w:color w:val="000000"/>
                <w:lang w:val="ro-RO"/>
              </w:rPr>
              <w:fldChar w:fldCharType="begin"/>
            </w:r>
            <w:r w:rsidR="002850C8" w:rsidRPr="007800F1">
              <w:rPr>
                <w:rFonts w:ascii="Arial" w:hAnsi="Arial" w:cs="Arial"/>
                <w:b/>
                <w:color w:val="000000"/>
                <w:lang w:val="ro-RO"/>
              </w:rPr>
              <w:instrText xml:space="preserve"> MERGEFIELD $abreviereProiect \* MERGEFORMAT </w:instrText>
            </w:r>
            <w:r w:rsidR="002850C8" w:rsidRPr="007800F1">
              <w:rPr>
                <w:rFonts w:ascii="Arial" w:hAnsi="Arial" w:cs="Arial"/>
                <w:b/>
                <w:color w:val="000000"/>
                <w:lang w:val="ro-RO"/>
              </w:rPr>
              <w:fldChar w:fldCharType="separate"/>
            </w:r>
            <w:r w:rsidR="002850C8" w:rsidRPr="007800F1">
              <w:rPr>
                <w:rFonts w:ascii="Arial" w:hAnsi="Arial" w:cs="Arial"/>
                <w:b/>
                <w:noProof/>
                <w:color w:val="000000"/>
                <w:lang w:val="ro-RO"/>
              </w:rPr>
              <w:t>«$abreviereProiect»</w:t>
            </w:r>
            <w:r w:rsidR="002850C8" w:rsidRPr="007800F1">
              <w:rPr>
                <w:rFonts w:ascii="Arial" w:hAnsi="Arial" w:cs="Arial"/>
                <w:b/>
                <w:color w:val="000000"/>
                <w:lang w:val="ro-RO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lang w:val="ro-RO"/>
              </w:rPr>
              <w:t>]</w:t>
            </w:r>
          </w:p>
          <w:p w14:paraId="379807BB" w14:textId="77777777" w:rsidR="0051213C" w:rsidRPr="007800F1" w:rsidRDefault="00375AEA" w:rsidP="0051213C">
            <w:pPr>
              <w:spacing w:before="120" w:after="120" w:line="240" w:lineRule="auto"/>
              <w:jc w:val="both"/>
              <w:rPr>
                <w:rFonts w:ascii="Arial" w:hAnsi="Arial" w:cs="Arial"/>
                <w:iCs/>
                <w:color w:val="000000"/>
                <w:lang w:val="ro-RO"/>
              </w:rPr>
            </w:pPr>
            <w:r w:rsidRPr="007800F1">
              <w:rPr>
                <w:rFonts w:ascii="Arial" w:eastAsia="Times New Roman" w:hAnsi="Arial" w:cs="Arial"/>
                <w:color w:val="000000"/>
                <w:lang w:val="ro-RO" w:eastAsia="ro-RO"/>
              </w:rPr>
              <w:t xml:space="preserve">Scurta descriere: </w:t>
            </w:r>
            <w:r w:rsidR="002850C8" w:rsidRPr="007800F1">
              <w:rPr>
                <w:rFonts w:ascii="Arial" w:eastAsia="Times New Roman" w:hAnsi="Arial" w:cs="Arial"/>
                <w:color w:val="000000"/>
                <w:lang w:val="ro-RO" w:eastAsia="ro-RO"/>
              </w:rPr>
              <w:fldChar w:fldCharType="begin"/>
            </w:r>
            <w:r w:rsidR="002850C8" w:rsidRPr="007800F1">
              <w:rPr>
                <w:rFonts w:ascii="Arial" w:eastAsia="Times New Roman" w:hAnsi="Arial" w:cs="Arial"/>
                <w:color w:val="000000"/>
                <w:lang w:val="ro-RO" w:eastAsia="ro-RO"/>
              </w:rPr>
              <w:instrText xml:space="preserve"> MERGEFIELD $descriere \* MERGEFORMAT </w:instrText>
            </w:r>
            <w:r w:rsidR="002850C8" w:rsidRPr="007800F1">
              <w:rPr>
                <w:rFonts w:ascii="Arial" w:eastAsia="Times New Roman" w:hAnsi="Arial" w:cs="Arial"/>
                <w:color w:val="000000"/>
                <w:lang w:val="ro-RO" w:eastAsia="ro-RO"/>
              </w:rPr>
              <w:fldChar w:fldCharType="separate"/>
            </w:r>
            <w:r w:rsidR="002850C8" w:rsidRPr="007800F1">
              <w:rPr>
                <w:rFonts w:ascii="Arial" w:eastAsia="Times New Roman" w:hAnsi="Arial" w:cs="Arial"/>
                <w:noProof/>
                <w:color w:val="000000"/>
                <w:lang w:val="ro-RO" w:eastAsia="ro-RO"/>
              </w:rPr>
              <w:t>«$descriere»</w:t>
            </w:r>
            <w:r w:rsidR="002850C8" w:rsidRPr="007800F1">
              <w:rPr>
                <w:rFonts w:ascii="Arial" w:eastAsia="Times New Roman" w:hAnsi="Arial" w:cs="Arial"/>
                <w:color w:val="000000"/>
                <w:lang w:val="ro-RO" w:eastAsia="ro-RO"/>
              </w:rPr>
              <w:fldChar w:fldCharType="end"/>
            </w:r>
          </w:p>
          <w:p w14:paraId="5E6D6899" w14:textId="77777777" w:rsidR="00B632F0" w:rsidRPr="007800F1" w:rsidRDefault="00B632F0" w:rsidP="009170A8">
            <w:pPr>
              <w:shd w:val="clear" w:color="auto" w:fill="FFFFFF"/>
              <w:spacing w:after="300" w:line="240" w:lineRule="auto"/>
              <w:jc w:val="both"/>
              <w:rPr>
                <w:rFonts w:ascii="Arial" w:hAnsi="Arial" w:cs="Arial"/>
                <w:caps/>
                <w:color w:val="000000"/>
                <w:lang w:val="ro-RO"/>
              </w:rPr>
            </w:pPr>
          </w:p>
        </w:tc>
      </w:tr>
    </w:tbl>
    <w:p w14:paraId="4B519181" w14:textId="77777777" w:rsidR="00370DDF" w:rsidRPr="007800F1" w:rsidRDefault="00370DDF" w:rsidP="00370DDF">
      <w:pPr>
        <w:spacing w:before="60" w:after="60" w:line="240" w:lineRule="auto"/>
        <w:ind w:right="-851"/>
        <w:jc w:val="both"/>
        <w:rPr>
          <w:rFonts w:ascii="Arial" w:hAnsi="Arial" w:cs="Arial"/>
          <w:caps/>
          <w:color w:val="000000"/>
          <w:lang w:val="ro-RO"/>
        </w:rPr>
      </w:pPr>
    </w:p>
    <w:p w14:paraId="480FA206" w14:textId="77777777" w:rsidR="00EC4E5D" w:rsidRPr="008675F7" w:rsidRDefault="00EC4E5D" w:rsidP="00EC4E5D">
      <w:pPr>
        <w:spacing w:before="60" w:after="60" w:line="240" w:lineRule="auto"/>
        <w:ind w:right="-851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 xml:space="preserve">INITIATOR PROIECT </w:t>
      </w:r>
    </w:p>
    <w:p w14:paraId="1AC7911B" w14:textId="77777777" w:rsidR="00EC4E5D" w:rsidRPr="007800F1" w:rsidRDefault="002850C8" w:rsidP="00EC4E5D">
      <w:pPr>
        <w:spacing w:before="60" w:after="60" w:line="240" w:lineRule="auto"/>
        <w:ind w:right="-851"/>
        <w:jc w:val="both"/>
        <w:rPr>
          <w:rFonts w:ascii="Arial" w:hAnsi="Arial" w:cs="Arial"/>
          <w:iCs/>
          <w:color w:val="000000"/>
          <w:lang w:val="ro-RO"/>
        </w:rPr>
      </w:pPr>
      <w:r w:rsidRPr="007800F1">
        <w:rPr>
          <w:rFonts w:ascii="Arial" w:hAnsi="Arial" w:cs="Arial"/>
          <w:iCs/>
          <w:color w:val="000000"/>
          <w:lang w:val="ro-RO"/>
        </w:rPr>
        <w:fldChar w:fldCharType="begin"/>
      </w:r>
      <w:r w:rsidRPr="007800F1">
        <w:rPr>
          <w:rFonts w:ascii="Arial" w:hAnsi="Arial" w:cs="Arial"/>
          <w:iCs/>
          <w:color w:val="000000"/>
          <w:lang w:val="ro-RO"/>
        </w:rPr>
        <w:instrText xml:space="preserve"> MERGEFIELD $initiatorProiect \* MERGEFORMAT </w:instrText>
      </w:r>
      <w:r w:rsidRPr="007800F1">
        <w:rPr>
          <w:rFonts w:ascii="Arial" w:hAnsi="Arial" w:cs="Arial"/>
          <w:iCs/>
          <w:color w:val="000000"/>
          <w:lang w:val="ro-RO"/>
        </w:rPr>
        <w:fldChar w:fldCharType="separate"/>
      </w:r>
      <w:r w:rsidRPr="007800F1">
        <w:rPr>
          <w:rFonts w:ascii="Arial" w:hAnsi="Arial" w:cs="Arial"/>
          <w:iCs/>
          <w:noProof/>
          <w:color w:val="000000"/>
          <w:lang w:val="ro-RO"/>
        </w:rPr>
        <w:t>«$initiatorProiect»</w:t>
      </w:r>
      <w:r w:rsidRPr="007800F1">
        <w:rPr>
          <w:rFonts w:ascii="Arial" w:hAnsi="Arial" w:cs="Arial"/>
          <w:iCs/>
          <w:color w:val="000000"/>
          <w:lang w:val="ro-RO"/>
        </w:rPr>
        <w:fldChar w:fldCharType="end"/>
      </w:r>
    </w:p>
    <w:p w14:paraId="751672E0" w14:textId="77777777" w:rsidR="003C4E11" w:rsidRPr="008675F7" w:rsidRDefault="003C4E11" w:rsidP="003C4E11">
      <w:pPr>
        <w:spacing w:before="60" w:after="60" w:line="240" w:lineRule="auto"/>
        <w:ind w:right="-851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 xml:space="preserve">INCADRARE PROIECT </w:t>
      </w:r>
    </w:p>
    <w:p w14:paraId="7941F2CF" w14:textId="77777777" w:rsidR="003C4E11" w:rsidRPr="008675F7" w:rsidRDefault="002850C8" w:rsidP="003C4E11">
      <w:pPr>
        <w:spacing w:before="60" w:after="60" w:line="240" w:lineRule="auto"/>
        <w:ind w:right="-851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7800F1">
        <w:rPr>
          <w:rFonts w:ascii="Arial" w:hAnsi="Arial" w:cs="Arial"/>
          <w:iCs/>
          <w:color w:val="000000"/>
          <w:lang w:val="ro-RO"/>
        </w:rPr>
        <w:fldChar w:fldCharType="begin"/>
      </w:r>
      <w:r w:rsidRPr="007800F1">
        <w:rPr>
          <w:rFonts w:ascii="Arial" w:hAnsi="Arial" w:cs="Arial"/>
          <w:iCs/>
          <w:color w:val="000000"/>
          <w:lang w:val="ro-RO"/>
        </w:rPr>
        <w:instrText xml:space="preserve"> MERGEFIELD $incadrareProiect \* MERGEFORMAT </w:instrText>
      </w:r>
      <w:r w:rsidRPr="007800F1">
        <w:rPr>
          <w:rFonts w:ascii="Arial" w:hAnsi="Arial" w:cs="Arial"/>
          <w:iCs/>
          <w:color w:val="000000"/>
          <w:lang w:val="ro-RO"/>
        </w:rPr>
        <w:fldChar w:fldCharType="separate"/>
      </w:r>
      <w:r w:rsidRPr="007800F1">
        <w:rPr>
          <w:rFonts w:ascii="Arial" w:hAnsi="Arial" w:cs="Arial"/>
          <w:iCs/>
          <w:noProof/>
          <w:color w:val="000000"/>
          <w:lang w:val="ro-RO"/>
        </w:rPr>
        <w:t>«$incadrareProiect»</w:t>
      </w:r>
      <w:r w:rsidRPr="007800F1">
        <w:rPr>
          <w:rFonts w:ascii="Arial" w:hAnsi="Arial" w:cs="Arial"/>
          <w:iCs/>
          <w:color w:val="000000"/>
          <w:lang w:val="ro-RO"/>
        </w:rPr>
        <w:fldChar w:fldCharType="end"/>
      </w:r>
    </w:p>
    <w:p w14:paraId="720CDDB7" w14:textId="77777777" w:rsidR="0058019A" w:rsidRPr="008675F7" w:rsidRDefault="0058019A" w:rsidP="0058019A">
      <w:pPr>
        <w:spacing w:before="60" w:after="60" w:line="240" w:lineRule="auto"/>
        <w:ind w:right="-851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 xml:space="preserve">ARIE de cuprindere </w:t>
      </w:r>
    </w:p>
    <w:p w14:paraId="72A2B2AF" w14:textId="77777777" w:rsidR="0058019A" w:rsidRPr="007800F1" w:rsidRDefault="002850C8" w:rsidP="00930DD7">
      <w:pPr>
        <w:spacing w:before="120" w:after="120" w:line="240" w:lineRule="auto"/>
        <w:jc w:val="both"/>
        <w:rPr>
          <w:rFonts w:ascii="Arial" w:hAnsi="Arial" w:cs="Arial"/>
          <w:iCs/>
          <w:color w:val="000000"/>
          <w:lang w:val="ro-RO"/>
        </w:rPr>
      </w:pPr>
      <w:r w:rsidRPr="007800F1">
        <w:rPr>
          <w:rFonts w:ascii="Arial" w:hAnsi="Arial" w:cs="Arial"/>
          <w:iCs/>
          <w:color w:val="000000"/>
          <w:lang w:val="ro-RO"/>
        </w:rPr>
        <w:fldChar w:fldCharType="begin"/>
      </w:r>
      <w:r w:rsidRPr="007800F1">
        <w:rPr>
          <w:rFonts w:ascii="Arial" w:hAnsi="Arial" w:cs="Arial"/>
          <w:iCs/>
          <w:color w:val="000000"/>
          <w:lang w:val="ro-RO"/>
        </w:rPr>
        <w:instrText xml:space="preserve"> MERGEFIELD $arieDeCuprindere \* MERGEFORMAT </w:instrText>
      </w:r>
      <w:r w:rsidRPr="007800F1">
        <w:rPr>
          <w:rFonts w:ascii="Arial" w:hAnsi="Arial" w:cs="Arial"/>
          <w:iCs/>
          <w:color w:val="000000"/>
          <w:lang w:val="ro-RO"/>
        </w:rPr>
        <w:fldChar w:fldCharType="separate"/>
      </w:r>
      <w:r w:rsidRPr="007800F1">
        <w:rPr>
          <w:rFonts w:ascii="Arial" w:hAnsi="Arial" w:cs="Arial"/>
          <w:iCs/>
          <w:noProof/>
          <w:color w:val="000000"/>
          <w:lang w:val="ro-RO"/>
        </w:rPr>
        <w:t>«$arieDeCuprindere»</w:t>
      </w:r>
      <w:r w:rsidRPr="007800F1">
        <w:rPr>
          <w:rFonts w:ascii="Arial" w:hAnsi="Arial" w:cs="Arial"/>
          <w:iCs/>
          <w:color w:val="000000"/>
          <w:lang w:val="ro-RO"/>
        </w:rPr>
        <w:fldChar w:fldCharType="end"/>
      </w:r>
    </w:p>
    <w:p w14:paraId="66ADD17E" w14:textId="77777777" w:rsidR="005B5CFB" w:rsidRPr="008675F7" w:rsidRDefault="005B5CFB" w:rsidP="005B5CFB">
      <w:pPr>
        <w:spacing w:before="60" w:after="60" w:line="240" w:lineRule="auto"/>
        <w:ind w:right="-851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 xml:space="preserve">domeniu bancar </w:t>
      </w:r>
    </w:p>
    <w:p w14:paraId="354ABA99" w14:textId="77777777" w:rsidR="005B5CFB" w:rsidRPr="007800F1" w:rsidRDefault="002850C8" w:rsidP="005B5CFB">
      <w:pPr>
        <w:spacing w:before="120" w:after="120" w:line="240" w:lineRule="auto"/>
        <w:jc w:val="both"/>
        <w:rPr>
          <w:rFonts w:ascii="Arial" w:hAnsi="Arial" w:cs="Arial"/>
          <w:iCs/>
          <w:color w:val="000000"/>
          <w:lang w:val="ro-RO"/>
        </w:rPr>
      </w:pPr>
      <w:r w:rsidRPr="007800F1">
        <w:rPr>
          <w:rFonts w:ascii="Arial" w:hAnsi="Arial" w:cs="Arial"/>
          <w:iCs/>
          <w:color w:val="000000"/>
          <w:lang w:val="ro-RO"/>
        </w:rPr>
        <w:fldChar w:fldCharType="begin"/>
      </w:r>
      <w:r w:rsidRPr="007800F1">
        <w:rPr>
          <w:rFonts w:ascii="Arial" w:hAnsi="Arial" w:cs="Arial"/>
          <w:iCs/>
          <w:color w:val="000000"/>
          <w:lang w:val="ro-RO"/>
        </w:rPr>
        <w:instrText xml:space="preserve"> MERGEFIELD $domeniuBancar \* MERGEFORMAT </w:instrText>
      </w:r>
      <w:r w:rsidRPr="007800F1">
        <w:rPr>
          <w:rFonts w:ascii="Arial" w:hAnsi="Arial" w:cs="Arial"/>
          <w:iCs/>
          <w:color w:val="000000"/>
          <w:lang w:val="ro-RO"/>
        </w:rPr>
        <w:fldChar w:fldCharType="separate"/>
      </w:r>
      <w:r w:rsidRPr="007800F1">
        <w:rPr>
          <w:rFonts w:ascii="Arial" w:hAnsi="Arial" w:cs="Arial"/>
          <w:iCs/>
          <w:noProof/>
          <w:color w:val="000000"/>
          <w:lang w:val="ro-RO"/>
        </w:rPr>
        <w:t>«$domeniuBancar»</w:t>
      </w:r>
      <w:r w:rsidRPr="007800F1">
        <w:rPr>
          <w:rFonts w:ascii="Arial" w:hAnsi="Arial" w:cs="Arial"/>
          <w:iCs/>
          <w:color w:val="000000"/>
          <w:lang w:val="ro-RO"/>
        </w:rPr>
        <w:fldChar w:fldCharType="end"/>
      </w:r>
    </w:p>
    <w:p w14:paraId="0EE541AC" w14:textId="77777777" w:rsidR="0012125F" w:rsidRPr="008675F7" w:rsidRDefault="00B74B11" w:rsidP="0012125F">
      <w:pPr>
        <w:spacing w:before="60" w:after="60" w:line="240" w:lineRule="auto"/>
        <w:ind w:right="-851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</w:rPr>
        <w:t>Durata proiectului</w:t>
      </w:r>
    </w:p>
    <w:p w14:paraId="0C151EE8" w14:textId="77777777" w:rsidR="00912E2A" w:rsidRPr="007800F1" w:rsidRDefault="002850C8" w:rsidP="005A4684">
      <w:pPr>
        <w:spacing w:before="120" w:after="120" w:line="240" w:lineRule="auto"/>
        <w:jc w:val="both"/>
        <w:rPr>
          <w:rFonts w:ascii="Arial" w:hAnsi="Arial" w:cs="Arial"/>
          <w:caps/>
          <w:color w:val="000000"/>
          <w:lang w:val="ro-RO"/>
        </w:rPr>
      </w:pPr>
      <w:r w:rsidRPr="007800F1">
        <w:rPr>
          <w:rFonts w:ascii="Arial" w:hAnsi="Arial" w:cs="Arial"/>
          <w:caps/>
          <w:color w:val="000000"/>
          <w:lang w:val="ro-RO"/>
        </w:rPr>
        <w:fldChar w:fldCharType="begin"/>
      </w:r>
      <w:r w:rsidRPr="007800F1">
        <w:rPr>
          <w:rFonts w:ascii="Arial" w:hAnsi="Arial" w:cs="Arial"/>
          <w:caps/>
          <w:color w:val="000000"/>
          <w:lang w:val="ro-RO"/>
        </w:rPr>
        <w:instrText xml:space="preserve"> MERGEFIELD $dataInceputProiect \* MERGEFORMAT </w:instrText>
      </w:r>
      <w:r w:rsidRPr="007800F1">
        <w:rPr>
          <w:rFonts w:ascii="Arial" w:hAnsi="Arial" w:cs="Arial"/>
          <w:caps/>
          <w:color w:val="000000"/>
          <w:lang w:val="ro-RO"/>
        </w:rPr>
        <w:fldChar w:fldCharType="separate"/>
      </w:r>
      <w:r w:rsidRPr="007800F1">
        <w:rPr>
          <w:rFonts w:ascii="Arial" w:hAnsi="Arial" w:cs="Arial"/>
          <w:caps/>
          <w:noProof/>
          <w:color w:val="000000"/>
          <w:lang w:val="ro-RO"/>
        </w:rPr>
        <w:t>«$dataInceputProiect»</w:t>
      </w:r>
      <w:r w:rsidRPr="007800F1">
        <w:rPr>
          <w:rFonts w:ascii="Arial" w:hAnsi="Arial" w:cs="Arial"/>
          <w:caps/>
          <w:color w:val="000000"/>
          <w:lang w:val="ro-RO"/>
        </w:rPr>
        <w:fldChar w:fldCharType="end"/>
      </w:r>
      <w:r w:rsidR="008F64AA" w:rsidRPr="007800F1">
        <w:rPr>
          <w:rFonts w:ascii="Arial" w:hAnsi="Arial" w:cs="Arial"/>
          <w:color w:val="000000"/>
          <w:lang w:val="ro-RO"/>
        </w:rPr>
        <w:t xml:space="preserve"> – </w:t>
      </w:r>
      <w:r w:rsidRPr="007800F1">
        <w:rPr>
          <w:rFonts w:ascii="Arial" w:hAnsi="Arial" w:cs="Arial"/>
          <w:color w:val="000000"/>
          <w:lang w:val="ro-RO"/>
        </w:rPr>
        <w:fldChar w:fldCharType="begin"/>
      </w:r>
      <w:r w:rsidRPr="007800F1">
        <w:rPr>
          <w:rFonts w:ascii="Arial" w:hAnsi="Arial" w:cs="Arial"/>
          <w:color w:val="000000"/>
          <w:lang w:val="ro-RO"/>
        </w:rPr>
        <w:instrText xml:space="preserve"> MERGEFIELD $dataSfarsitProiect \* MERGEFORMAT </w:instrText>
      </w:r>
      <w:r w:rsidRPr="007800F1">
        <w:rPr>
          <w:rFonts w:ascii="Arial" w:hAnsi="Arial" w:cs="Arial"/>
          <w:color w:val="000000"/>
          <w:lang w:val="ro-RO"/>
        </w:rPr>
        <w:fldChar w:fldCharType="separate"/>
      </w:r>
      <w:r w:rsidRPr="007800F1">
        <w:rPr>
          <w:rFonts w:ascii="Arial" w:hAnsi="Arial" w:cs="Arial"/>
          <w:noProof/>
          <w:color w:val="000000"/>
          <w:lang w:val="ro-RO"/>
        </w:rPr>
        <w:t>«$dataSfarsitProiect»</w:t>
      </w:r>
      <w:r w:rsidRPr="007800F1">
        <w:rPr>
          <w:rFonts w:ascii="Arial" w:hAnsi="Arial" w:cs="Arial"/>
          <w:color w:val="000000"/>
          <w:lang w:val="ro-RO"/>
        </w:rPr>
        <w:fldChar w:fldCharType="end"/>
      </w:r>
    </w:p>
    <w:p w14:paraId="214F5F55" w14:textId="77777777" w:rsidR="001F4468" w:rsidRPr="008675F7" w:rsidRDefault="00912E2A" w:rsidP="00370DDF">
      <w:pPr>
        <w:spacing w:before="240" w:after="120" w:line="240" w:lineRule="auto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 xml:space="preserve">DATA </w:t>
      </w:r>
      <w:r w:rsidR="009170A8"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IMPLEMENT</w:t>
      </w:r>
      <w:r w:rsidR="0058019A"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A</w:t>
      </w:r>
      <w:r w:rsidR="009170A8"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RII</w:t>
      </w:r>
    </w:p>
    <w:p w14:paraId="7D090A6E" w14:textId="77777777" w:rsidR="002850C8" w:rsidRPr="007800F1" w:rsidRDefault="002850C8" w:rsidP="00370DDF">
      <w:pPr>
        <w:spacing w:before="240" w:after="120" w:line="240" w:lineRule="auto"/>
        <w:jc w:val="both"/>
        <w:rPr>
          <w:rFonts w:ascii="Arial" w:hAnsi="Arial" w:cs="Arial"/>
          <w:color w:val="000000"/>
          <w:lang w:val="ro-RO"/>
        </w:rPr>
      </w:pPr>
      <w:r w:rsidRPr="007800F1">
        <w:rPr>
          <w:rFonts w:ascii="Arial" w:hAnsi="Arial" w:cs="Arial"/>
          <w:color w:val="000000"/>
          <w:lang w:val="ro-RO"/>
        </w:rPr>
        <w:fldChar w:fldCharType="begin"/>
      </w:r>
      <w:r w:rsidRPr="007800F1">
        <w:rPr>
          <w:rFonts w:ascii="Arial" w:hAnsi="Arial" w:cs="Arial"/>
          <w:color w:val="000000"/>
          <w:lang w:val="ro-RO"/>
        </w:rPr>
        <w:instrText xml:space="preserve"> MERGEFIELD $dataImplementarii \* MERGEFORMAT </w:instrText>
      </w:r>
      <w:r w:rsidRPr="007800F1">
        <w:rPr>
          <w:rFonts w:ascii="Arial" w:hAnsi="Arial" w:cs="Arial"/>
          <w:color w:val="000000"/>
          <w:lang w:val="ro-RO"/>
        </w:rPr>
        <w:fldChar w:fldCharType="separate"/>
      </w:r>
      <w:r w:rsidRPr="007800F1">
        <w:rPr>
          <w:rFonts w:ascii="Arial" w:hAnsi="Arial" w:cs="Arial"/>
          <w:noProof/>
          <w:color w:val="000000"/>
          <w:lang w:val="ro-RO"/>
        </w:rPr>
        <w:t>«$dataImplementarii»</w:t>
      </w:r>
      <w:r w:rsidRPr="007800F1">
        <w:rPr>
          <w:rFonts w:ascii="Arial" w:hAnsi="Arial" w:cs="Arial"/>
          <w:color w:val="000000"/>
          <w:lang w:val="ro-RO"/>
        </w:rPr>
        <w:fldChar w:fldCharType="end"/>
      </w:r>
    </w:p>
    <w:p w14:paraId="5EE213E6" w14:textId="77777777" w:rsidR="005D5BDF" w:rsidRPr="008675F7" w:rsidRDefault="005D5BDF" w:rsidP="00370DDF">
      <w:pPr>
        <w:spacing w:before="240" w:after="120" w:line="240" w:lineRule="auto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 xml:space="preserve">GRAD DE </w:t>
      </w:r>
      <w:r w:rsidR="00DF55BF"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IMPORTANTA</w:t>
      </w: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 xml:space="preserve"> A PROIECTULUI</w:t>
      </w:r>
    </w:p>
    <w:p w14:paraId="222234CD" w14:textId="77777777" w:rsidR="005D5BDF" w:rsidRPr="007800F1" w:rsidRDefault="002850C8" w:rsidP="005A4684">
      <w:pPr>
        <w:spacing w:before="120" w:after="120" w:line="240" w:lineRule="auto"/>
        <w:jc w:val="both"/>
        <w:rPr>
          <w:rFonts w:ascii="Arial" w:hAnsi="Arial" w:cs="Arial"/>
          <w:color w:val="000000"/>
          <w:lang w:val="ro-RO"/>
        </w:rPr>
      </w:pPr>
      <w:r w:rsidRPr="007800F1">
        <w:rPr>
          <w:rFonts w:ascii="Arial" w:hAnsi="Arial" w:cs="Arial"/>
          <w:color w:val="000000"/>
          <w:lang w:val="ro-RO"/>
        </w:rPr>
        <w:fldChar w:fldCharType="begin"/>
      </w:r>
      <w:r w:rsidRPr="007800F1">
        <w:rPr>
          <w:rFonts w:ascii="Arial" w:hAnsi="Arial" w:cs="Arial"/>
          <w:color w:val="000000"/>
          <w:lang w:val="ro-RO"/>
        </w:rPr>
        <w:instrText xml:space="preserve"> MERGEFIELD $gradImportanta \* MERGEFORMAT </w:instrText>
      </w:r>
      <w:r w:rsidRPr="007800F1">
        <w:rPr>
          <w:rFonts w:ascii="Arial" w:hAnsi="Arial" w:cs="Arial"/>
          <w:color w:val="000000"/>
          <w:lang w:val="ro-RO"/>
        </w:rPr>
        <w:fldChar w:fldCharType="separate"/>
      </w:r>
      <w:r w:rsidRPr="007800F1">
        <w:rPr>
          <w:rFonts w:ascii="Arial" w:hAnsi="Arial" w:cs="Arial"/>
          <w:noProof/>
          <w:color w:val="000000"/>
          <w:lang w:val="ro-RO"/>
        </w:rPr>
        <w:t>«$gradImportanta»</w:t>
      </w:r>
      <w:r w:rsidRPr="007800F1">
        <w:rPr>
          <w:rFonts w:ascii="Arial" w:hAnsi="Arial" w:cs="Arial"/>
          <w:color w:val="000000"/>
          <w:lang w:val="ro-RO"/>
        </w:rPr>
        <w:fldChar w:fldCharType="end"/>
      </w:r>
    </w:p>
    <w:p w14:paraId="15505293" w14:textId="77777777" w:rsidR="003C4E11" w:rsidRPr="008675F7" w:rsidRDefault="003C4E11" w:rsidP="003C4E11">
      <w:pPr>
        <w:spacing w:before="120" w:after="120" w:line="240" w:lineRule="auto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 xml:space="preserve">GRAD DE REALIZARE ESTIMAT </w:t>
      </w:r>
    </w:p>
    <w:p w14:paraId="457C8A6C" w14:textId="77777777" w:rsidR="003C4E11" w:rsidRPr="008675F7" w:rsidRDefault="002850C8" w:rsidP="003C4E11">
      <w:pPr>
        <w:spacing w:before="120" w:after="120" w:line="240" w:lineRule="auto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7800F1">
        <w:rPr>
          <w:rFonts w:ascii="Arial" w:hAnsi="Arial" w:cs="Arial"/>
          <w:iCs/>
          <w:color w:val="000000"/>
          <w:lang w:val="ro-RO"/>
        </w:rPr>
        <w:fldChar w:fldCharType="begin"/>
      </w:r>
      <w:r w:rsidRPr="007800F1">
        <w:rPr>
          <w:rFonts w:ascii="Arial" w:hAnsi="Arial" w:cs="Arial"/>
          <w:iCs/>
          <w:color w:val="000000"/>
          <w:lang w:val="ro-RO"/>
        </w:rPr>
        <w:instrText xml:space="preserve"> MERGEFIELD $gradRealizareEstimat \* MERGEFORMAT </w:instrText>
      </w:r>
      <w:r w:rsidRPr="007800F1">
        <w:rPr>
          <w:rFonts w:ascii="Arial" w:hAnsi="Arial" w:cs="Arial"/>
          <w:iCs/>
          <w:color w:val="000000"/>
          <w:lang w:val="ro-RO"/>
        </w:rPr>
        <w:fldChar w:fldCharType="separate"/>
      </w:r>
      <w:r w:rsidRPr="007800F1">
        <w:rPr>
          <w:rFonts w:ascii="Arial" w:hAnsi="Arial" w:cs="Arial"/>
          <w:iCs/>
          <w:noProof/>
          <w:color w:val="000000"/>
          <w:lang w:val="ro-RO"/>
        </w:rPr>
        <w:t>«$gradRealizareEstimat»</w:t>
      </w:r>
      <w:r w:rsidRPr="007800F1">
        <w:rPr>
          <w:rFonts w:ascii="Arial" w:hAnsi="Arial" w:cs="Arial"/>
          <w:iCs/>
          <w:color w:val="000000"/>
          <w:lang w:val="ro-RO"/>
        </w:rPr>
        <w:fldChar w:fldCharType="end"/>
      </w:r>
      <w:r w:rsidRPr="007800F1">
        <w:rPr>
          <w:rFonts w:ascii="Arial" w:hAnsi="Arial" w:cs="Arial"/>
          <w:iCs/>
          <w:color w:val="000000"/>
          <w:lang w:val="ro-RO"/>
        </w:rPr>
        <w:t>%</w:t>
      </w:r>
    </w:p>
    <w:p w14:paraId="55D733D7" w14:textId="77777777" w:rsidR="003C4E11" w:rsidRPr="007800F1" w:rsidRDefault="003C4E11" w:rsidP="005A4684">
      <w:pPr>
        <w:spacing w:before="120" w:after="120" w:line="240" w:lineRule="auto"/>
        <w:jc w:val="both"/>
        <w:rPr>
          <w:rFonts w:ascii="Arial" w:hAnsi="Arial" w:cs="Arial"/>
          <w:color w:val="000000"/>
          <w:lang w:val="ro-RO"/>
        </w:rPr>
      </w:pPr>
    </w:p>
    <w:p w14:paraId="3BEC9A72" w14:textId="77777777" w:rsidR="0051213C" w:rsidRPr="007800F1" w:rsidRDefault="009863C0" w:rsidP="0051213C">
      <w:pPr>
        <w:spacing w:before="120" w:after="120" w:line="240" w:lineRule="auto"/>
        <w:jc w:val="both"/>
        <w:rPr>
          <w:rFonts w:ascii="Arial" w:hAnsi="Arial" w:cs="Arial"/>
          <w:iCs/>
          <w:color w:val="000000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 xml:space="preserve">comisii / </w:t>
      </w:r>
      <w:r w:rsidR="00934F7B"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GL</w:t>
      </w: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 xml:space="preserve"> implicate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786"/>
      </w:tblGrid>
      <w:tr w:rsidR="002850C8" w:rsidRPr="007800F1" w14:paraId="02B58C76" w14:textId="77777777" w:rsidTr="0059718C">
        <w:tc>
          <w:tcPr>
            <w:tcW w:w="4786" w:type="dxa"/>
            <w:shd w:val="clear" w:color="auto" w:fill="auto"/>
          </w:tcPr>
          <w:p w14:paraId="7EEDCAFF" w14:textId="77777777" w:rsidR="00937B4A" w:rsidRPr="007800F1" w:rsidRDefault="00937B4A" w:rsidP="0059718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iCs/>
                <w:color w:val="000000"/>
                <w:lang w:val="ro-RO"/>
              </w:rPr>
            </w:pPr>
            <w:r w:rsidRPr="007800F1">
              <w:rPr>
                <w:rFonts w:ascii="Arial" w:hAnsi="Arial" w:cs="Arial"/>
                <w:b/>
                <w:iCs/>
                <w:color w:val="000000"/>
                <w:lang w:val="ro-RO"/>
              </w:rPr>
              <w:t>Denumire Comisie/GL</w:t>
            </w:r>
          </w:p>
        </w:tc>
        <w:tc>
          <w:tcPr>
            <w:tcW w:w="4786" w:type="dxa"/>
            <w:shd w:val="clear" w:color="auto" w:fill="auto"/>
          </w:tcPr>
          <w:p w14:paraId="039192B3" w14:textId="77777777" w:rsidR="00937B4A" w:rsidRPr="007800F1" w:rsidRDefault="00937B4A" w:rsidP="0059718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iCs/>
                <w:color w:val="000000"/>
                <w:lang w:val="ro-RO"/>
              </w:rPr>
            </w:pPr>
            <w:r w:rsidRPr="007800F1">
              <w:rPr>
                <w:rFonts w:ascii="Arial" w:hAnsi="Arial" w:cs="Arial"/>
                <w:b/>
                <w:iCs/>
                <w:color w:val="000000"/>
                <w:lang w:val="ro-RO"/>
              </w:rPr>
              <w:t>Abreviere Comisie/GL</w:t>
            </w:r>
          </w:p>
        </w:tc>
      </w:tr>
      <w:tr w:rsidR="00937B4A" w:rsidRPr="007800F1" w14:paraId="30D8022A" w14:textId="77777777" w:rsidTr="0059718C">
        <w:tc>
          <w:tcPr>
            <w:tcW w:w="4786" w:type="dxa"/>
            <w:shd w:val="clear" w:color="auto" w:fill="auto"/>
          </w:tcPr>
          <w:p w14:paraId="09DA3D86" w14:textId="77777777" w:rsidR="00937B4A" w:rsidRPr="007800F1" w:rsidRDefault="002850C8" w:rsidP="0059718C">
            <w:pPr>
              <w:spacing w:before="120" w:after="120" w:line="240" w:lineRule="auto"/>
              <w:jc w:val="both"/>
              <w:rPr>
                <w:rFonts w:ascii="Arial" w:hAnsi="Arial" w:cs="Arial"/>
                <w:iCs/>
                <w:color w:val="000000"/>
                <w:lang w:val="ro-RO"/>
              </w:rPr>
            </w:pPr>
            <w:r w:rsidRPr="007800F1">
              <w:rPr>
                <w:rFonts w:ascii="Arial" w:hAnsi="Arial" w:cs="Arial"/>
                <w:iCs/>
                <w:color w:val="000000"/>
                <w:lang w:val="ro-RO"/>
              </w:rPr>
              <w:fldChar w:fldCharType="begin"/>
            </w:r>
            <w:r w:rsidRPr="007800F1">
              <w:rPr>
                <w:rFonts w:ascii="Arial" w:hAnsi="Arial" w:cs="Arial"/>
                <w:iCs/>
                <w:color w:val="000000"/>
                <w:lang w:val="ro-RO"/>
              </w:rPr>
              <w:instrText xml:space="preserve"> MERGEFIELD $comisiiGLImplicate.denumire \* MERGEFORMAT </w:instrText>
            </w:r>
            <w:r w:rsidRPr="007800F1">
              <w:rPr>
                <w:rFonts w:ascii="Arial" w:hAnsi="Arial" w:cs="Arial"/>
                <w:iCs/>
                <w:color w:val="000000"/>
                <w:lang w:val="ro-RO"/>
              </w:rPr>
              <w:fldChar w:fldCharType="separate"/>
            </w:r>
            <w:r w:rsidRPr="007800F1">
              <w:rPr>
                <w:rFonts w:ascii="Arial" w:hAnsi="Arial" w:cs="Arial"/>
                <w:iCs/>
                <w:noProof/>
                <w:color w:val="000000"/>
                <w:lang w:val="ro-RO"/>
              </w:rPr>
              <w:t>«$comisiiGLImplicate.denumire»</w:t>
            </w:r>
            <w:r w:rsidRPr="007800F1">
              <w:rPr>
                <w:rFonts w:ascii="Arial" w:hAnsi="Arial" w:cs="Arial"/>
                <w:iCs/>
                <w:color w:val="000000"/>
                <w:lang w:val="ro-RO"/>
              </w:rPr>
              <w:fldChar w:fldCharType="end"/>
            </w:r>
          </w:p>
        </w:tc>
        <w:tc>
          <w:tcPr>
            <w:tcW w:w="4786" w:type="dxa"/>
            <w:shd w:val="clear" w:color="auto" w:fill="auto"/>
          </w:tcPr>
          <w:p w14:paraId="1476E912" w14:textId="77777777" w:rsidR="00937B4A" w:rsidRPr="007800F1" w:rsidRDefault="002850C8" w:rsidP="0059718C">
            <w:pPr>
              <w:spacing w:before="120" w:after="120" w:line="240" w:lineRule="auto"/>
              <w:jc w:val="both"/>
              <w:rPr>
                <w:rFonts w:ascii="Arial" w:hAnsi="Arial" w:cs="Arial"/>
                <w:iCs/>
                <w:color w:val="000000"/>
                <w:lang w:val="ro-RO"/>
              </w:rPr>
            </w:pPr>
            <w:r w:rsidRPr="007800F1">
              <w:rPr>
                <w:rFonts w:ascii="Arial" w:hAnsi="Arial" w:cs="Arial"/>
                <w:iCs/>
                <w:color w:val="000000"/>
                <w:lang w:val="ro-RO"/>
              </w:rPr>
              <w:fldChar w:fldCharType="begin"/>
            </w:r>
            <w:r w:rsidRPr="007800F1">
              <w:rPr>
                <w:rFonts w:ascii="Arial" w:hAnsi="Arial" w:cs="Arial"/>
                <w:iCs/>
                <w:color w:val="000000"/>
                <w:lang w:val="ro-RO"/>
              </w:rPr>
              <w:instrText xml:space="preserve"> MERGEFIELD $comisiiGLImplicate.abreviere \* MERGEFORMAT </w:instrText>
            </w:r>
            <w:r w:rsidRPr="007800F1">
              <w:rPr>
                <w:rFonts w:ascii="Arial" w:hAnsi="Arial" w:cs="Arial"/>
                <w:iCs/>
                <w:color w:val="000000"/>
                <w:lang w:val="ro-RO"/>
              </w:rPr>
              <w:fldChar w:fldCharType="separate"/>
            </w:r>
            <w:r w:rsidRPr="007800F1">
              <w:rPr>
                <w:rFonts w:ascii="Arial" w:hAnsi="Arial" w:cs="Arial"/>
                <w:iCs/>
                <w:noProof/>
                <w:color w:val="000000"/>
                <w:lang w:val="ro-RO"/>
              </w:rPr>
              <w:t>«$comisiiGLImplicate.abreviere»</w:t>
            </w:r>
            <w:r w:rsidRPr="007800F1">
              <w:rPr>
                <w:rFonts w:ascii="Arial" w:hAnsi="Arial" w:cs="Arial"/>
                <w:iCs/>
                <w:color w:val="000000"/>
                <w:lang w:val="ro-RO"/>
              </w:rPr>
              <w:fldChar w:fldCharType="end"/>
            </w:r>
          </w:p>
        </w:tc>
      </w:tr>
    </w:tbl>
    <w:p w14:paraId="69D7DD69" w14:textId="77777777" w:rsidR="00937B4A" w:rsidRPr="007800F1" w:rsidRDefault="00937B4A" w:rsidP="0051213C">
      <w:pPr>
        <w:spacing w:before="120" w:after="120" w:line="240" w:lineRule="auto"/>
        <w:jc w:val="both"/>
        <w:rPr>
          <w:rFonts w:ascii="Arial" w:hAnsi="Arial" w:cs="Arial"/>
          <w:iCs/>
          <w:color w:val="000000"/>
          <w:lang w:val="ro-RO"/>
        </w:rPr>
      </w:pPr>
    </w:p>
    <w:p w14:paraId="1955E6AB" w14:textId="77777777" w:rsidR="009863C0" w:rsidRPr="007800F1" w:rsidRDefault="009863C0" w:rsidP="009863C0">
      <w:pPr>
        <w:spacing w:before="240" w:after="120" w:line="240" w:lineRule="auto"/>
        <w:jc w:val="both"/>
        <w:rPr>
          <w:rFonts w:ascii="Arial" w:hAnsi="Arial" w:cs="Arial"/>
          <w:b/>
          <w:caps/>
          <w:color w:val="000000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RESPONSABIL</w:t>
      </w:r>
    </w:p>
    <w:p w14:paraId="0F7EDDEE" w14:textId="77777777" w:rsidR="009863C0" w:rsidRPr="007800F1" w:rsidRDefault="002850C8" w:rsidP="009863C0">
      <w:pPr>
        <w:spacing w:before="240" w:after="120" w:line="240" w:lineRule="auto"/>
        <w:jc w:val="both"/>
        <w:rPr>
          <w:rFonts w:ascii="Arial" w:hAnsi="Arial" w:cs="Arial"/>
          <w:color w:val="000000"/>
          <w:lang w:val="ro-RO"/>
        </w:rPr>
      </w:pPr>
      <w:r w:rsidRPr="007800F1">
        <w:rPr>
          <w:rFonts w:ascii="Arial" w:hAnsi="Arial" w:cs="Arial"/>
          <w:color w:val="000000"/>
          <w:lang w:val="ro-RO"/>
        </w:rPr>
        <w:fldChar w:fldCharType="begin"/>
      </w:r>
      <w:r w:rsidRPr="007800F1">
        <w:rPr>
          <w:rFonts w:ascii="Arial" w:hAnsi="Arial" w:cs="Arial"/>
          <w:color w:val="000000"/>
          <w:lang w:val="ro-RO"/>
        </w:rPr>
        <w:instrText xml:space="preserve"> MERGEFIELD $responsabil \* MERGEFORMAT </w:instrText>
      </w:r>
      <w:r w:rsidRPr="007800F1">
        <w:rPr>
          <w:rFonts w:ascii="Arial" w:hAnsi="Arial" w:cs="Arial"/>
          <w:color w:val="000000"/>
          <w:lang w:val="ro-RO"/>
        </w:rPr>
        <w:fldChar w:fldCharType="separate"/>
      </w:r>
      <w:r w:rsidRPr="007800F1">
        <w:rPr>
          <w:rFonts w:ascii="Arial" w:hAnsi="Arial" w:cs="Arial"/>
          <w:noProof/>
          <w:color w:val="000000"/>
          <w:lang w:val="ro-RO"/>
        </w:rPr>
        <w:t>«$responsabil»</w:t>
      </w:r>
      <w:r w:rsidRPr="007800F1">
        <w:rPr>
          <w:rFonts w:ascii="Arial" w:hAnsi="Arial" w:cs="Arial"/>
          <w:color w:val="000000"/>
          <w:lang w:val="ro-RO"/>
        </w:rPr>
        <w:fldChar w:fldCharType="end"/>
      </w:r>
    </w:p>
    <w:p w14:paraId="1114A298" w14:textId="77777777" w:rsidR="005D5BDF" w:rsidRPr="008675F7" w:rsidRDefault="005D5BDF" w:rsidP="00370DDF">
      <w:pPr>
        <w:spacing w:before="240" w:after="120" w:line="240" w:lineRule="auto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autorit</w:t>
      </w:r>
      <w:r w:rsidR="00545486"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AT</w:t>
      </w: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i implicate</w:t>
      </w:r>
    </w:p>
    <w:p w14:paraId="5FAE5E5C" w14:textId="77777777" w:rsidR="00375AEA" w:rsidRPr="007800F1" w:rsidRDefault="0012125F" w:rsidP="004E6C7C">
      <w:pPr>
        <w:spacing w:before="120" w:after="120" w:line="240" w:lineRule="auto"/>
        <w:ind w:firstLine="720"/>
        <w:jc w:val="both"/>
        <w:rPr>
          <w:rFonts w:ascii="Arial" w:hAnsi="Arial" w:cs="Arial"/>
          <w:caps/>
          <w:color w:val="000000"/>
          <w:lang w:val="ro-RO"/>
        </w:rPr>
      </w:pPr>
      <w:r>
        <w:rPr>
          <w:rFonts w:ascii="Arial" w:hAnsi="Arial" w:cs="Arial"/>
          <w:caps/>
          <w:color w:val="000000"/>
          <w:lang w:val="ro-RO"/>
        </w:rPr>
        <w:fldChar w:fldCharType="begin"/>
      </w:r>
      <w:r>
        <w:rPr>
          <w:rFonts w:ascii="Arial" w:hAnsi="Arial" w:cs="Arial"/>
          <w:caps/>
          <w:color w:val="000000"/>
          <w:lang w:val="ro-RO"/>
        </w:rPr>
        <w:instrText xml:space="preserve"> MERGEFIELD $autoritatiImplicate \* MERGEFORMAT </w:instrText>
      </w:r>
      <w:r>
        <w:rPr>
          <w:rFonts w:ascii="Arial" w:hAnsi="Arial" w:cs="Arial"/>
          <w:caps/>
          <w:color w:val="000000"/>
          <w:lang w:val="ro-RO"/>
        </w:rPr>
        <w:fldChar w:fldCharType="separate"/>
      </w:r>
      <w:r>
        <w:rPr>
          <w:rFonts w:ascii="Arial" w:hAnsi="Arial" w:cs="Arial"/>
          <w:caps/>
          <w:noProof/>
          <w:color w:val="000000"/>
          <w:lang w:val="ro-RO"/>
        </w:rPr>
        <w:t>«$autoritatiImplicate»</w:t>
      </w:r>
      <w:r>
        <w:rPr>
          <w:rFonts w:ascii="Arial" w:hAnsi="Arial" w:cs="Arial"/>
          <w:caps/>
          <w:color w:val="000000"/>
          <w:lang w:val="ro-RO"/>
        </w:rPr>
        <w:fldChar w:fldCharType="end"/>
      </w:r>
    </w:p>
    <w:p w14:paraId="3F66D1A7" w14:textId="77777777" w:rsidR="005D5BDF" w:rsidRPr="008675F7" w:rsidRDefault="006B00E0" w:rsidP="00370DDF">
      <w:pPr>
        <w:spacing w:before="240" w:after="120" w:line="240" w:lineRule="auto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CADRUL lEGAL</w:t>
      </w:r>
    </w:p>
    <w:p w14:paraId="6685D286" w14:textId="77777777" w:rsidR="003412FA" w:rsidRPr="006952E6" w:rsidRDefault="002850C8" w:rsidP="006952E6">
      <w:pPr>
        <w:ind w:firstLine="720"/>
        <w:jc w:val="both"/>
        <w:rPr>
          <w:rFonts w:ascii="Arial" w:hAnsi="Arial" w:cs="Arial"/>
        </w:rPr>
      </w:pPr>
      <w:r w:rsidRPr="006952E6">
        <w:rPr>
          <w:rFonts w:ascii="Arial" w:hAnsi="Arial" w:cs="Arial"/>
        </w:rPr>
        <w:fldChar w:fldCharType="begin"/>
      </w:r>
      <w:r w:rsidRPr="006952E6">
        <w:rPr>
          <w:rFonts w:ascii="Arial" w:hAnsi="Arial" w:cs="Arial"/>
        </w:rPr>
        <w:instrText xml:space="preserve"> MERGEFIELD $cadrulLegal \* MERGEFORMAT </w:instrText>
      </w:r>
      <w:r w:rsidRPr="006952E6">
        <w:rPr>
          <w:rFonts w:ascii="Arial" w:hAnsi="Arial" w:cs="Arial"/>
        </w:rPr>
        <w:fldChar w:fldCharType="separate"/>
      </w:r>
      <w:r w:rsidR="0012125F" w:rsidRPr="006952E6">
        <w:rPr>
          <w:rFonts w:ascii="Arial" w:hAnsi="Arial" w:cs="Arial"/>
        </w:rPr>
        <w:fldChar w:fldCharType="begin"/>
      </w:r>
      <w:r w:rsidR="0012125F" w:rsidRPr="006952E6">
        <w:rPr>
          <w:rFonts w:ascii="Arial" w:hAnsi="Arial" w:cs="Arial"/>
        </w:rPr>
        <w:instrText xml:space="preserve"> MERGEFIELD $cadrulLegal \* MERGEFORMAT </w:instrText>
      </w:r>
      <w:r w:rsidR="0012125F" w:rsidRPr="006952E6">
        <w:rPr>
          <w:rFonts w:ascii="Arial" w:hAnsi="Arial" w:cs="Arial"/>
        </w:rPr>
        <w:fldChar w:fldCharType="separate"/>
      </w:r>
      <w:r w:rsidR="0012125F" w:rsidRPr="006952E6">
        <w:rPr>
          <w:rFonts w:ascii="Arial" w:hAnsi="Arial" w:cs="Arial"/>
        </w:rPr>
        <w:t>«$cadrulLegal»</w:t>
      </w:r>
      <w:r w:rsidR="0012125F" w:rsidRPr="006952E6">
        <w:rPr>
          <w:rFonts w:ascii="Arial" w:hAnsi="Arial" w:cs="Arial"/>
        </w:rPr>
        <w:fldChar w:fldCharType="end"/>
      </w:r>
      <w:r w:rsidRPr="006952E6">
        <w:rPr>
          <w:rFonts w:ascii="Arial" w:hAnsi="Arial" w:cs="Arial"/>
        </w:rPr>
        <w:fldChar w:fldCharType="end"/>
      </w:r>
    </w:p>
    <w:p w14:paraId="36EA5D3C" w14:textId="77777777" w:rsidR="00F80879" w:rsidRPr="007800F1" w:rsidRDefault="005D5BDF" w:rsidP="00370DDF">
      <w:pPr>
        <w:spacing w:before="240" w:after="0" w:line="240" w:lineRule="auto"/>
        <w:jc w:val="both"/>
        <w:rPr>
          <w:rFonts w:ascii="Arial" w:hAnsi="Arial" w:cs="Arial"/>
          <w:b/>
          <w:caps/>
          <w:color w:val="000000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SPECIFICITATEA PROIEcTULUI</w:t>
      </w:r>
    </w:p>
    <w:p w14:paraId="5807989E" w14:textId="77777777" w:rsidR="00003908" w:rsidRPr="006952E6" w:rsidRDefault="002850C8" w:rsidP="006952E6">
      <w:pPr>
        <w:ind w:firstLine="720"/>
        <w:jc w:val="both"/>
        <w:rPr>
          <w:rFonts w:ascii="Arial" w:hAnsi="Arial" w:cs="Arial"/>
        </w:rPr>
      </w:pPr>
      <w:r w:rsidRPr="006952E6">
        <w:rPr>
          <w:rFonts w:ascii="Arial" w:hAnsi="Arial" w:cs="Arial"/>
        </w:rPr>
        <w:fldChar w:fldCharType="begin"/>
      </w:r>
      <w:r w:rsidRPr="006952E6">
        <w:rPr>
          <w:rFonts w:ascii="Arial" w:hAnsi="Arial" w:cs="Arial"/>
        </w:rPr>
        <w:instrText xml:space="preserve"> MERGEFIELD $specificitateProiect \* MERGEFORMAT </w:instrText>
      </w:r>
      <w:r w:rsidRPr="006952E6">
        <w:rPr>
          <w:rFonts w:ascii="Arial" w:hAnsi="Arial" w:cs="Arial"/>
        </w:rPr>
        <w:fldChar w:fldCharType="separate"/>
      </w:r>
      <w:r w:rsidRPr="006952E6">
        <w:rPr>
          <w:rFonts w:ascii="Arial" w:hAnsi="Arial" w:cs="Arial"/>
        </w:rPr>
        <w:t>«$specificitateProiect»</w:t>
      </w:r>
      <w:r w:rsidRPr="006952E6">
        <w:rPr>
          <w:rFonts w:ascii="Arial" w:hAnsi="Arial" w:cs="Arial"/>
        </w:rPr>
        <w:fldChar w:fldCharType="end"/>
      </w:r>
    </w:p>
    <w:p w14:paraId="3676CCBA" w14:textId="77777777" w:rsidR="00D5357F" w:rsidRPr="007800F1" w:rsidRDefault="00C501E6" w:rsidP="00675A3F">
      <w:pPr>
        <w:tabs>
          <w:tab w:val="num" w:pos="1440"/>
        </w:tabs>
        <w:spacing w:before="120" w:after="120" w:line="240" w:lineRule="auto"/>
        <w:jc w:val="both"/>
        <w:rPr>
          <w:rFonts w:ascii="Arial" w:hAnsi="Arial" w:cs="Arial"/>
          <w:color w:val="000000"/>
          <w:lang w:val="ro-RO"/>
        </w:rPr>
      </w:pPr>
      <w:r w:rsidRPr="007800F1">
        <w:rPr>
          <w:rFonts w:ascii="Arial" w:hAnsi="Arial" w:cs="Arial"/>
          <w:color w:val="000000"/>
          <w:lang w:val="ro-RO"/>
        </w:rPr>
        <w:t xml:space="preserve">  </w:t>
      </w:r>
    </w:p>
    <w:p w14:paraId="0698C18F" w14:textId="77777777" w:rsidR="005D5BDF" w:rsidRPr="007800F1" w:rsidRDefault="005D5BDF" w:rsidP="005A4684">
      <w:pPr>
        <w:spacing w:before="120" w:after="120" w:line="240" w:lineRule="auto"/>
        <w:jc w:val="both"/>
        <w:rPr>
          <w:rFonts w:ascii="Arial" w:hAnsi="Arial" w:cs="Arial"/>
          <w:b/>
          <w:caps/>
          <w:color w:val="000000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OBIECTIVE</w:t>
      </w:r>
    </w:p>
    <w:p w14:paraId="2D463117" w14:textId="77777777" w:rsidR="0008580B" w:rsidRPr="007800F1" w:rsidRDefault="002850C8" w:rsidP="00CC2C2D">
      <w:pPr>
        <w:spacing w:before="120" w:after="120" w:line="240" w:lineRule="auto"/>
        <w:ind w:firstLine="720"/>
        <w:jc w:val="both"/>
        <w:rPr>
          <w:rFonts w:ascii="Arial" w:hAnsi="Arial" w:cs="Arial"/>
          <w:color w:val="000000"/>
          <w:lang w:val="ro-RO"/>
        </w:rPr>
      </w:pPr>
      <w:r w:rsidRPr="007800F1">
        <w:rPr>
          <w:rFonts w:ascii="Arial" w:hAnsi="Arial" w:cs="Arial"/>
          <w:color w:val="000000"/>
          <w:lang w:val="ro-RO"/>
        </w:rPr>
        <w:fldChar w:fldCharType="begin"/>
      </w:r>
      <w:r w:rsidRPr="007800F1">
        <w:rPr>
          <w:rFonts w:ascii="Arial" w:hAnsi="Arial" w:cs="Arial"/>
          <w:color w:val="000000"/>
          <w:lang w:val="ro-RO"/>
        </w:rPr>
        <w:instrText xml:space="preserve"> MERGEFIELD $obiectiveProiect \* MERGEFORMAT </w:instrText>
      </w:r>
      <w:r w:rsidRPr="007800F1">
        <w:rPr>
          <w:rFonts w:ascii="Arial" w:hAnsi="Arial" w:cs="Arial"/>
          <w:color w:val="000000"/>
          <w:lang w:val="ro-RO"/>
        </w:rPr>
        <w:fldChar w:fldCharType="separate"/>
      </w:r>
      <w:r w:rsidRPr="007800F1">
        <w:rPr>
          <w:rFonts w:ascii="Arial" w:hAnsi="Arial" w:cs="Arial"/>
          <w:noProof/>
          <w:color w:val="000000"/>
          <w:lang w:val="ro-RO"/>
        </w:rPr>
        <w:t>«$obiectiveProiect»</w:t>
      </w:r>
      <w:r w:rsidRPr="007800F1">
        <w:rPr>
          <w:rFonts w:ascii="Arial" w:hAnsi="Arial" w:cs="Arial"/>
          <w:color w:val="000000"/>
          <w:lang w:val="ro-RO"/>
        </w:rPr>
        <w:fldChar w:fldCharType="end"/>
      </w:r>
    </w:p>
    <w:p w14:paraId="1C7AE17A" w14:textId="77777777" w:rsidR="000546A4" w:rsidRPr="00042B05" w:rsidRDefault="000546A4" w:rsidP="000546A4">
      <w:pPr>
        <w:spacing w:before="120" w:after="120" w:line="240" w:lineRule="auto"/>
        <w:jc w:val="both"/>
        <w:rPr>
          <w:rFonts w:ascii="Arial" w:hAnsi="Arial" w:cs="Arial"/>
          <w:color w:val="000000"/>
          <w:lang w:val="ro-RO"/>
        </w:rPr>
      </w:pPr>
    </w:p>
    <w:p w14:paraId="456F68EB" w14:textId="77777777" w:rsidR="006C4128" w:rsidRPr="00042B05" w:rsidRDefault="005D5BDF" w:rsidP="005A4684">
      <w:pPr>
        <w:spacing w:before="120" w:after="120" w:line="240" w:lineRule="auto"/>
        <w:jc w:val="both"/>
        <w:rPr>
          <w:rFonts w:ascii="Arial" w:hAnsi="Arial" w:cs="Arial"/>
          <w:b/>
          <w:caps/>
          <w:color w:val="000000"/>
          <w:lang w:val="ro-RO"/>
        </w:rPr>
      </w:pPr>
      <w:r w:rsidRPr="00042B05">
        <w:rPr>
          <w:rFonts w:ascii="Arial" w:hAnsi="Arial" w:cs="Arial"/>
          <w:b/>
          <w:caps/>
          <w:color w:val="000000"/>
          <w:lang w:val="ro-RO"/>
        </w:rPr>
        <w:t>ACŢIUNI ÎNTREPRINSE PÂNĂ ÎN PREZENT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697D74" w:rsidRPr="00042B05" w14:paraId="63E765AC" w14:textId="77777777" w:rsidTr="008B6745">
        <w:tc>
          <w:tcPr>
            <w:tcW w:w="1701" w:type="dxa"/>
            <w:shd w:val="clear" w:color="auto" w:fill="auto"/>
          </w:tcPr>
          <w:p w14:paraId="5E18D7B6" w14:textId="71D74E2E" w:rsidR="00697D74" w:rsidRPr="00042B05" w:rsidRDefault="00697D74" w:rsidP="0059718C">
            <w:pPr>
              <w:spacing w:before="120" w:after="120" w:line="240" w:lineRule="auto"/>
              <w:jc w:val="both"/>
              <w:rPr>
                <w:rFonts w:ascii="Arial" w:hAnsi="Arial" w:cs="Arial"/>
                <w:caps/>
                <w:color w:val="000000"/>
                <w:lang w:val="ro-RO"/>
              </w:rPr>
            </w:pPr>
            <w:r w:rsidRPr="00042B05">
              <w:rPr>
                <w:rFonts w:ascii="Arial" w:hAnsi="Arial" w:cs="Arial"/>
                <w:b/>
                <w:caps/>
                <w:color w:val="000000"/>
                <w:lang w:val="ro-RO"/>
              </w:rPr>
              <w:t>Termen</w:t>
            </w:r>
          </w:p>
        </w:tc>
        <w:tc>
          <w:tcPr>
            <w:tcW w:w="7938" w:type="dxa"/>
            <w:shd w:val="clear" w:color="auto" w:fill="auto"/>
          </w:tcPr>
          <w:p w14:paraId="7A1840DF" w14:textId="37D2A497" w:rsidR="00697D74" w:rsidRPr="00042B05" w:rsidRDefault="00697D74" w:rsidP="0059718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caps/>
                <w:color w:val="000000"/>
                <w:lang w:val="ro-RO"/>
              </w:rPr>
            </w:pP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t>ACTIUNE</w:t>
            </w:r>
            <w:r w:rsidRPr="00042B05">
              <w:rPr>
                <w:rFonts w:ascii="Arial" w:hAnsi="Arial" w:cs="Arial"/>
                <w:b/>
                <w:caps/>
                <w:color w:val="000000"/>
                <w:lang w:val="ro-RO"/>
              </w:rPr>
              <w:t xml:space="preserve"> </w:t>
            </w:r>
          </w:p>
        </w:tc>
      </w:tr>
      <w:tr w:rsidR="008B6745" w:rsidRPr="00042B05" w14:paraId="7E4E21EB" w14:textId="77777777" w:rsidTr="00AD26E3">
        <w:tc>
          <w:tcPr>
            <w:tcW w:w="9639" w:type="dxa"/>
            <w:gridSpan w:val="2"/>
            <w:shd w:val="clear" w:color="auto" w:fill="D9D9D9"/>
          </w:tcPr>
          <w:p w14:paraId="5AA81C2F" w14:textId="0B849D92" w:rsidR="008B6745" w:rsidRDefault="004B40C6" w:rsidP="0059718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caps/>
                <w:color w:val="000000"/>
                <w:lang w:val="ro-RO"/>
              </w:rPr>
            </w:pP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begin"/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instrText xml:space="preserve"> MERGEFIELD  "@before-row#foreach($intreIter in $actiuniIntreprinse)"  \* MERGEFORMAT </w:instrTex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separate"/>
            </w:r>
            <w:r>
              <w:rPr>
                <w:rFonts w:ascii="Arial" w:hAnsi="Arial" w:cs="Arial"/>
                <w:b/>
                <w:caps/>
                <w:noProof/>
                <w:color w:val="000000"/>
                <w:lang w:val="ro-RO"/>
              </w:rPr>
              <w:t>«@before-row#foreach($intreIter in $actiu»</w: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end"/>
            </w:r>
            <w:r w:rsidR="0037587F"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begin"/>
            </w:r>
            <w:r w:rsidR="0037587F">
              <w:rPr>
                <w:rFonts w:ascii="Arial" w:hAnsi="Arial" w:cs="Arial"/>
                <w:b/>
                <w:caps/>
                <w:color w:val="000000"/>
                <w:lang w:val="ro-RO"/>
              </w:rPr>
              <w:instrText xml:space="preserve"> MERGEFIELD  $intreIter.subactivityName  \* MERGEFORMAT </w:instrText>
            </w:r>
            <w:r w:rsidR="0037587F"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separate"/>
            </w:r>
            <w:r w:rsidR="0037587F">
              <w:rPr>
                <w:rFonts w:ascii="Arial" w:hAnsi="Arial" w:cs="Arial"/>
                <w:b/>
                <w:caps/>
                <w:noProof/>
                <w:color w:val="000000"/>
                <w:lang w:val="ro-RO"/>
              </w:rPr>
              <w:t>«$intreIter.subactivityName»</w:t>
            </w:r>
            <w:r w:rsidR="0037587F"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end"/>
            </w:r>
          </w:p>
        </w:tc>
      </w:tr>
      <w:tr w:rsidR="00697D74" w:rsidRPr="00042B05" w14:paraId="2768FDBF" w14:textId="77777777" w:rsidTr="008B6745">
        <w:tc>
          <w:tcPr>
            <w:tcW w:w="1701" w:type="dxa"/>
            <w:shd w:val="clear" w:color="auto" w:fill="auto"/>
          </w:tcPr>
          <w:p w14:paraId="3F346A46" w14:textId="69232F42" w:rsidR="00697D74" w:rsidRPr="00697D74" w:rsidRDefault="004B40C6" w:rsidP="00697D74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caps/>
                <w:color w:val="000000"/>
                <w:lang w:val="ro-RO"/>
              </w:rPr>
            </w:pP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begin"/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instrText xml:space="preserve"> MERGEFIELD  "@before-row#foreach($activity in $intreIter.activities)"  \* MERGEFORMAT </w:instrTex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separate"/>
            </w:r>
            <w:r>
              <w:rPr>
                <w:rFonts w:ascii="Arial" w:hAnsi="Arial" w:cs="Arial"/>
                <w:b/>
                <w:caps/>
                <w:noProof/>
                <w:color w:val="000000"/>
                <w:lang w:val="ro-RO"/>
              </w:rPr>
              <w:t>«@before-row#foreach($activity in $intreI»</w: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end"/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begin"/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instrText xml:space="preserve"> MERGEFIELD  $activity.dataSfarsit  \* MERGEFORMAT </w:instrTex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separate"/>
            </w:r>
            <w:r>
              <w:rPr>
                <w:rFonts w:ascii="Arial" w:hAnsi="Arial" w:cs="Arial"/>
                <w:b/>
                <w:caps/>
                <w:noProof/>
                <w:color w:val="000000"/>
                <w:lang w:val="ro-RO"/>
              </w:rPr>
              <w:t>«$activity.dataSfarsit»</w: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end"/>
            </w:r>
          </w:p>
        </w:tc>
        <w:tc>
          <w:tcPr>
            <w:tcW w:w="7938" w:type="dxa"/>
            <w:shd w:val="clear" w:color="auto" w:fill="auto"/>
          </w:tcPr>
          <w:p w14:paraId="58DDE3C2" w14:textId="5124ED2A" w:rsidR="00697D74" w:rsidRPr="00042B05" w:rsidRDefault="004B40C6" w:rsidP="009869A0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caps/>
                <w:color w:val="000000"/>
                <w:lang w:val="ro-RO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$activity.descriere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«$activity.descriere»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@after-row#end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«@after-row#end»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@after-row#end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«@after-row#end»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52F33AB0" w14:textId="77777777" w:rsidR="001B207F" w:rsidRPr="00042B05" w:rsidRDefault="001B207F" w:rsidP="00DB57C4">
      <w:pPr>
        <w:pStyle w:val="NormalWeb"/>
        <w:spacing w:before="120" w:after="120" w:line="240" w:lineRule="auto"/>
        <w:ind w:left="785"/>
        <w:jc w:val="both"/>
        <w:rPr>
          <w:rFonts w:ascii="Arial" w:hAnsi="Arial" w:cs="Arial"/>
          <w:color w:val="000000"/>
          <w:sz w:val="22"/>
          <w:szCs w:val="22"/>
        </w:rPr>
      </w:pPr>
    </w:p>
    <w:p w14:paraId="581F5CC9" w14:textId="77777777" w:rsidR="0008580B" w:rsidRPr="00042B05" w:rsidRDefault="00A5025C" w:rsidP="0008580B">
      <w:pPr>
        <w:spacing w:before="120" w:after="120" w:line="240" w:lineRule="auto"/>
        <w:jc w:val="both"/>
        <w:rPr>
          <w:rFonts w:ascii="Arial" w:hAnsi="Arial" w:cs="Arial"/>
          <w:iCs/>
          <w:color w:val="000000"/>
          <w:lang w:val="ro-RO"/>
        </w:rPr>
      </w:pPr>
      <w:r w:rsidRPr="00042B05">
        <w:rPr>
          <w:rFonts w:ascii="Arial" w:hAnsi="Arial" w:cs="Arial"/>
          <w:b/>
          <w:caps/>
          <w:color w:val="000000"/>
          <w:lang w:val="ro-RO"/>
        </w:rPr>
        <w:t>Acț</w:t>
      </w:r>
      <w:r w:rsidR="00CD2806" w:rsidRPr="00042B05">
        <w:rPr>
          <w:rFonts w:ascii="Arial" w:hAnsi="Arial" w:cs="Arial"/>
          <w:b/>
          <w:caps/>
          <w:color w:val="000000"/>
          <w:lang w:val="ro-RO"/>
        </w:rPr>
        <w:t>iuni viitoare</w:t>
      </w:r>
      <w:r w:rsidR="009863C0" w:rsidRPr="00042B05">
        <w:rPr>
          <w:rFonts w:ascii="Arial" w:hAnsi="Arial" w:cs="Arial"/>
          <w:b/>
          <w:caps/>
          <w:color w:val="000000"/>
          <w:lang w:val="ro-RO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5850"/>
        <w:gridCol w:w="2127"/>
      </w:tblGrid>
      <w:tr w:rsidR="00F40F43" w:rsidRPr="00042B05" w14:paraId="02E1642E" w14:textId="7FEA2484" w:rsidTr="00972902">
        <w:trPr>
          <w:trHeight w:val="565"/>
        </w:trPr>
        <w:tc>
          <w:tcPr>
            <w:tcW w:w="750" w:type="pct"/>
          </w:tcPr>
          <w:p w14:paraId="4D9BC656" w14:textId="5012AF33" w:rsidR="00F40F43" w:rsidRPr="00042B05" w:rsidRDefault="00F40F43" w:rsidP="00697D74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caps/>
                <w:color w:val="000000"/>
                <w:lang w:val="ro-RO"/>
              </w:rPr>
            </w:pPr>
            <w:r w:rsidRPr="00042B05">
              <w:rPr>
                <w:rFonts w:ascii="Arial" w:hAnsi="Arial" w:cs="Arial"/>
                <w:b/>
                <w:caps/>
                <w:color w:val="000000"/>
                <w:lang w:val="ro-RO"/>
              </w:rPr>
              <w:t xml:space="preserve">Termen </w:t>
            </w:r>
          </w:p>
        </w:tc>
        <w:tc>
          <w:tcPr>
            <w:tcW w:w="2750" w:type="pct"/>
            <w:shd w:val="clear" w:color="auto" w:fill="auto"/>
          </w:tcPr>
          <w:p w14:paraId="46377C9C" w14:textId="3419E30F" w:rsidR="00F40F43" w:rsidRPr="00042B05" w:rsidRDefault="00F40F43" w:rsidP="00F40F43">
            <w:pPr>
              <w:tabs>
                <w:tab w:val="left" w:pos="2490"/>
              </w:tabs>
              <w:spacing w:before="120" w:after="120" w:line="240" w:lineRule="auto"/>
              <w:jc w:val="both"/>
              <w:rPr>
                <w:rFonts w:ascii="Arial" w:hAnsi="Arial" w:cs="Arial"/>
                <w:caps/>
                <w:color w:val="000000"/>
                <w:lang w:val="ro-RO"/>
              </w:rPr>
            </w:pPr>
            <w:r w:rsidRPr="00042B05">
              <w:rPr>
                <w:rFonts w:ascii="Arial" w:hAnsi="Arial" w:cs="Arial"/>
                <w:b/>
                <w:caps/>
                <w:color w:val="000000"/>
                <w:lang w:val="ro-RO"/>
              </w:rPr>
              <w:t>Actiune</w: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tab/>
            </w:r>
          </w:p>
        </w:tc>
        <w:tc>
          <w:tcPr>
            <w:tcW w:w="1000" w:type="pct"/>
          </w:tcPr>
          <w:p w14:paraId="5487DD35" w14:textId="0909F958" w:rsidR="00F40F43" w:rsidRPr="00042B05" w:rsidRDefault="005B7584" w:rsidP="00697D74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caps/>
                <w:color w:val="000000"/>
                <w:lang w:val="ro-RO"/>
              </w:rPr>
            </w:pP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t>RESPONSABIL</w:t>
            </w:r>
          </w:p>
        </w:tc>
      </w:tr>
      <w:tr w:rsidR="00F40F43" w:rsidRPr="00042B05" w14:paraId="5564242E" w14:textId="7B3E1164" w:rsidTr="00972902">
        <w:trPr>
          <w:trHeight w:val="565"/>
        </w:trPr>
        <w:tc>
          <w:tcPr>
            <w:tcW w:w="2750" w:type="pct"/>
            <w:gridSpan w:val="3"/>
            <w:shd w:val="clear" w:color="auto" w:fill="D9D9D9"/>
          </w:tcPr>
          <w:p w14:paraId="172E330D" w14:textId="4D67736F" w:rsidR="00F40F43" w:rsidRDefault="00F40F43" w:rsidP="00697D74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caps/>
                <w:color w:val="000000"/>
                <w:lang w:val="ro-RO"/>
              </w:rPr>
            </w:pP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begin"/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instrText xml:space="preserve"> MERGEFIELD  "@before-row#foreach($viitIter in $actiuniViitoare)"  \* MERGEFORMAT </w:instrTex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separate"/>
            </w:r>
            <w:r>
              <w:rPr>
                <w:rFonts w:ascii="Arial" w:hAnsi="Arial" w:cs="Arial"/>
                <w:b/>
                <w:caps/>
                <w:noProof/>
                <w:color w:val="000000"/>
                <w:lang w:val="ro-RO"/>
              </w:rPr>
              <w:t>«@before-row#foreach($viitIter in $actiun»</w: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end"/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begin"/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instrText xml:space="preserve"> MERGEFIELD  $viitIter.subactivityName  \* MERGEFORMAT </w:instrTex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separate"/>
            </w:r>
            <w:r>
              <w:rPr>
                <w:rFonts w:ascii="Arial" w:hAnsi="Arial" w:cs="Arial"/>
                <w:b/>
                <w:caps/>
                <w:noProof/>
                <w:color w:val="000000"/>
                <w:lang w:val="ro-RO"/>
              </w:rPr>
              <w:t>«$viitIter.subactivityName»</w:t>
            </w:r>
            <w:r>
              <w:rPr>
                <w:rFonts w:ascii="Arial" w:hAnsi="Arial" w:cs="Arial"/>
                <w:b/>
                <w:caps/>
                <w:color w:val="000000"/>
                <w:lang w:val="ro-RO"/>
              </w:rPr>
              <w:fldChar w:fldCharType="end"/>
            </w:r>
          </w:p>
        </w:tc>
      </w:tr>
      <w:tr w:rsidR="00F40F43" w:rsidRPr="009869A0" w14:paraId="57C34093" w14:textId="626927CD" w:rsidTr="00972902">
        <w:tc>
          <w:tcPr>
            <w:tcW w:w="750" w:type="pct"/>
          </w:tcPr>
          <w:p w14:paraId="6DD7AE9D" w14:textId="73E9D46C" w:rsidR="00F40F43" w:rsidRPr="009103DF" w:rsidRDefault="00F40F43" w:rsidP="00697D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 "@before-row#foreach($activity in $viitIter.activities)" 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«@before-row#foreach($activity in $viitIt»</w:t>
            </w:r>
            <w:r>
              <w:rPr>
                <w:rFonts w:ascii="Arial" w:hAnsi="Arial" w:cs="Arial"/>
                <w:b/>
              </w:rPr>
              <w:fldChar w:fldCharType="end"/>
            </w: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 $activity.dataSfarsit 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«$activity.dataSfarsit»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2750" w:type="pct"/>
            <w:shd w:val="clear" w:color="auto" w:fill="auto"/>
          </w:tcPr>
          <w:p w14:paraId="1BCCDA5B" w14:textId="4F9013CE" w:rsidR="00F40F43" w:rsidRPr="009103DF" w:rsidRDefault="00F40F43" w:rsidP="00697D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$activity.nume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«$activity.nume»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000" w:type="pct"/>
          </w:tcPr>
          <w:p w14:paraId="7728D882" w14:textId="1D519257" w:rsidR="00F40F43" w:rsidRDefault="00654A5A" w:rsidP="00697D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$activity.userAsignat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«$activity.userAsignat»</w:t>
            </w:r>
            <w:r>
              <w:rPr>
                <w:rFonts w:ascii="Arial" w:hAnsi="Arial" w:cs="Arial"/>
              </w:rPr>
              <w:fldChar w:fldCharType="end"/>
            </w:r>
            <w:r w:rsidR="005B7584">
              <w:rPr>
                <w:rFonts w:ascii="Arial" w:hAnsi="Arial" w:cs="Arial"/>
              </w:rPr>
              <w:fldChar w:fldCharType="begin"/>
            </w:r>
            <w:r w:rsidR="005B7584">
              <w:rPr>
                <w:rFonts w:ascii="Arial" w:hAnsi="Arial" w:cs="Arial"/>
              </w:rPr>
              <w:instrText xml:space="preserve"> MERGEFIELD  @after-row#end  \* MERGEFORMAT </w:instrText>
            </w:r>
            <w:r w:rsidR="005B7584">
              <w:rPr>
                <w:rFonts w:ascii="Arial" w:hAnsi="Arial" w:cs="Arial"/>
              </w:rPr>
              <w:fldChar w:fldCharType="separate"/>
            </w:r>
            <w:r w:rsidR="005B7584">
              <w:rPr>
                <w:rFonts w:ascii="Arial" w:hAnsi="Arial" w:cs="Arial"/>
                <w:noProof/>
              </w:rPr>
              <w:t>«@after-row#end»</w:t>
            </w:r>
            <w:r w:rsidR="005B7584">
              <w:rPr>
                <w:rFonts w:ascii="Arial" w:hAnsi="Arial" w:cs="Arial"/>
              </w:rPr>
              <w:fldChar w:fldCharType="end"/>
            </w:r>
            <w:r w:rsidR="005B7584">
              <w:rPr>
                <w:rFonts w:ascii="Arial" w:hAnsi="Arial" w:cs="Arial"/>
              </w:rPr>
              <w:fldChar w:fldCharType="begin"/>
            </w:r>
            <w:r w:rsidR="005B7584">
              <w:rPr>
                <w:rFonts w:ascii="Arial" w:hAnsi="Arial" w:cs="Arial"/>
              </w:rPr>
              <w:instrText xml:space="preserve"> MERGEFIELD  @after-row#end  \* MERGEFORMAT </w:instrText>
            </w:r>
            <w:r w:rsidR="005B7584">
              <w:rPr>
                <w:rFonts w:ascii="Arial" w:hAnsi="Arial" w:cs="Arial"/>
              </w:rPr>
              <w:fldChar w:fldCharType="separate"/>
            </w:r>
            <w:r w:rsidR="005B7584">
              <w:rPr>
                <w:rFonts w:ascii="Arial" w:hAnsi="Arial" w:cs="Arial"/>
                <w:noProof/>
              </w:rPr>
              <w:t>«@after-row#end»</w:t>
            </w:r>
            <w:r w:rsidR="005B7584">
              <w:rPr>
                <w:rFonts w:ascii="Arial" w:hAnsi="Arial" w:cs="Arial"/>
              </w:rPr>
              <w:fldChar w:fldCharType="end"/>
            </w:r>
          </w:p>
        </w:tc>
      </w:tr>
    </w:tbl>
    <w:p w14:paraId="7597D7F5" w14:textId="77777777" w:rsidR="00C91F3D" w:rsidRPr="008675F7" w:rsidRDefault="00C91F3D" w:rsidP="005A2538">
      <w:pPr>
        <w:spacing w:before="120" w:after="120" w:line="240" w:lineRule="auto"/>
        <w:jc w:val="both"/>
        <w:rPr>
          <w:rFonts w:ascii="Arial" w:hAnsi="Arial" w:cs="Arial"/>
          <w:color w:val="000000"/>
          <w:highlight w:val="lightGray"/>
          <w:lang w:val="ro-RO"/>
        </w:rPr>
      </w:pPr>
    </w:p>
    <w:p w14:paraId="5D44BA87" w14:textId="77777777" w:rsidR="003E28A1" w:rsidRPr="008675F7" w:rsidRDefault="003E28A1" w:rsidP="00370DDF">
      <w:pPr>
        <w:spacing w:before="240" w:after="120" w:line="240" w:lineRule="auto"/>
        <w:jc w:val="both"/>
        <w:rPr>
          <w:rFonts w:ascii="Arial" w:hAnsi="Arial" w:cs="Arial"/>
          <w:b/>
          <w:caps/>
          <w:color w:val="000000"/>
          <w:highlight w:val="lightGray"/>
          <w:lang w:val="ro-RO"/>
        </w:rPr>
      </w:pPr>
      <w:r w:rsidRPr="008675F7">
        <w:rPr>
          <w:rFonts w:ascii="Arial" w:hAnsi="Arial" w:cs="Arial"/>
          <w:b/>
          <w:caps/>
          <w:color w:val="000000"/>
          <w:highlight w:val="lightGray"/>
          <w:lang w:val="ro-RO"/>
        </w:rPr>
        <w:t>EVALUAREA IMPACTULUI</w:t>
      </w:r>
    </w:p>
    <w:p w14:paraId="30B4B5DE" w14:textId="77777777" w:rsidR="00972B1A" w:rsidRPr="007800F1" w:rsidRDefault="002850C8" w:rsidP="00704911">
      <w:pPr>
        <w:spacing w:before="60" w:after="60" w:line="240" w:lineRule="auto"/>
        <w:ind w:right="-1" w:firstLine="720"/>
        <w:jc w:val="both"/>
        <w:rPr>
          <w:rFonts w:ascii="Arial" w:hAnsi="Arial" w:cs="Arial"/>
          <w:color w:val="000000"/>
          <w:lang w:val="ro-RO"/>
        </w:rPr>
      </w:pPr>
      <w:r w:rsidRPr="007800F1">
        <w:rPr>
          <w:rFonts w:ascii="Arial" w:hAnsi="Arial" w:cs="Arial"/>
          <w:iCs/>
          <w:color w:val="000000"/>
          <w:lang w:val="ro-RO"/>
        </w:rPr>
        <w:fldChar w:fldCharType="begin"/>
      </w:r>
      <w:r w:rsidRPr="007800F1">
        <w:rPr>
          <w:rFonts w:ascii="Arial" w:hAnsi="Arial" w:cs="Arial"/>
          <w:iCs/>
          <w:color w:val="000000"/>
          <w:lang w:val="ro-RO"/>
        </w:rPr>
        <w:instrText xml:space="preserve"> MERGEFIELD $evaluareaImpactului \* MERGEFORMAT </w:instrText>
      </w:r>
      <w:r w:rsidRPr="007800F1">
        <w:rPr>
          <w:rFonts w:ascii="Arial" w:hAnsi="Arial" w:cs="Arial"/>
          <w:iCs/>
          <w:color w:val="000000"/>
          <w:lang w:val="ro-RO"/>
        </w:rPr>
        <w:fldChar w:fldCharType="separate"/>
      </w:r>
      <w:r w:rsidRPr="007800F1">
        <w:rPr>
          <w:rFonts w:ascii="Arial" w:hAnsi="Arial" w:cs="Arial"/>
          <w:iCs/>
          <w:noProof/>
          <w:color w:val="000000"/>
          <w:lang w:val="ro-RO"/>
        </w:rPr>
        <w:t>«$evaluareaImpactului»</w:t>
      </w:r>
      <w:r w:rsidRPr="007800F1">
        <w:rPr>
          <w:rFonts w:ascii="Arial" w:hAnsi="Arial" w:cs="Arial"/>
          <w:iCs/>
          <w:color w:val="000000"/>
          <w:lang w:val="ro-RO"/>
        </w:rPr>
        <w:fldChar w:fldCharType="end"/>
      </w:r>
    </w:p>
    <w:p w14:paraId="1FB1E3E9" w14:textId="77777777" w:rsidR="00B207B2" w:rsidRPr="007800F1" w:rsidRDefault="00B207B2">
      <w:pPr>
        <w:spacing w:before="60" w:after="60" w:line="240" w:lineRule="auto"/>
        <w:ind w:right="-1"/>
        <w:jc w:val="both"/>
        <w:rPr>
          <w:rFonts w:ascii="Arial" w:hAnsi="Arial" w:cs="Arial"/>
          <w:color w:val="000000"/>
          <w:lang w:val="ro-RO"/>
        </w:rPr>
      </w:pPr>
    </w:p>
    <w:p w14:paraId="06812875" w14:textId="77777777" w:rsidR="00B207B2" w:rsidRPr="007800F1" w:rsidRDefault="00B207B2" w:rsidP="00B207B2">
      <w:pPr>
        <w:rPr>
          <w:rFonts w:ascii="Arial" w:hAnsi="Arial" w:cs="Arial"/>
          <w:color w:val="000000"/>
          <w:lang w:val="ro-RO"/>
        </w:rPr>
      </w:pPr>
    </w:p>
    <w:p w14:paraId="23F9B692" w14:textId="14F69AD5" w:rsidR="00972B1A" w:rsidRPr="007800F1" w:rsidRDefault="00972B1A" w:rsidP="00B207B2">
      <w:pPr>
        <w:rPr>
          <w:rFonts w:ascii="Arial" w:hAnsi="Arial" w:cs="Arial"/>
          <w:color w:val="000000"/>
          <w:lang w:val="ro-RO"/>
        </w:rPr>
      </w:pPr>
    </w:p>
    <w:sectPr w:rsidR="00972B1A" w:rsidRPr="007800F1" w:rsidSect="007012CB">
      <w:headerReference w:type="first" r:id="rId8"/>
      <w:pgSz w:w="11907" w:h="16840" w:code="9"/>
      <w:pgMar w:top="964" w:right="850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72495" w14:textId="77777777" w:rsidR="008675F7" w:rsidRDefault="008675F7" w:rsidP="00440B84">
      <w:pPr>
        <w:spacing w:after="0" w:line="240" w:lineRule="auto"/>
      </w:pPr>
      <w:r>
        <w:separator/>
      </w:r>
    </w:p>
  </w:endnote>
  <w:endnote w:type="continuationSeparator" w:id="0">
    <w:p w14:paraId="7F42A96E" w14:textId="77777777" w:rsidR="008675F7" w:rsidRDefault="008675F7" w:rsidP="0044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Jurnalis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48422" w14:textId="77777777" w:rsidR="008675F7" w:rsidRDefault="008675F7" w:rsidP="00440B84">
      <w:pPr>
        <w:spacing w:after="0" w:line="240" w:lineRule="auto"/>
      </w:pPr>
      <w:r>
        <w:separator/>
      </w:r>
    </w:p>
  </w:footnote>
  <w:footnote w:type="continuationSeparator" w:id="0">
    <w:p w14:paraId="1711762F" w14:textId="77777777" w:rsidR="008675F7" w:rsidRDefault="008675F7" w:rsidP="0044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F580C" w14:textId="77777777" w:rsidR="00EE1F93" w:rsidRDefault="00F40F43" w:rsidP="00822E42">
    <w:pPr>
      <w:spacing w:before="120" w:after="120" w:line="240" w:lineRule="auto"/>
      <w:contextualSpacing/>
      <w:rPr>
        <w:rFonts w:ascii="Arial" w:hAnsi="Arial" w:cs="Arial"/>
        <w:b/>
        <w:color w:val="FF0000"/>
      </w:rPr>
    </w:pPr>
    <w:r>
      <w:rPr>
        <w:rFonts w:cs="Arial"/>
        <w:noProof/>
      </w:rPr>
      <w:pict w14:anchorId="094825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7.25pt;height:117pt">
          <v:imagedata r:id="rId1" o:title="Sigla ARB"/>
        </v:shape>
      </w:pict>
    </w:r>
    <w:r w:rsidR="009F35AA">
      <w:rPr>
        <w:rFonts w:ascii="Arial" w:hAnsi="Arial" w:cs="Arial"/>
        <w:b/>
        <w:color w:val="FF0000"/>
      </w:rPr>
      <w:tab/>
    </w:r>
  </w:p>
  <w:p w14:paraId="0F5171D8" w14:textId="77777777" w:rsidR="00EE1F93" w:rsidRPr="003214B5" w:rsidRDefault="00EE1F93" w:rsidP="00EE1F93">
    <w:pPr>
      <w:jc w:val="both"/>
      <w:rPr>
        <w:rFonts w:ascii="Arial" w:hAnsi="Arial" w:cs="Arial"/>
        <w:sz w:val="20"/>
        <w:szCs w:val="20"/>
      </w:rPr>
    </w:pPr>
    <w:r w:rsidRPr="003214B5">
      <w:rPr>
        <w:rFonts w:ascii="Arial" w:hAnsi="Arial" w:cs="Arial"/>
        <w:sz w:val="20"/>
        <w:szCs w:val="20"/>
      </w:rPr>
      <w:t xml:space="preserve">Grad de </w:t>
    </w:r>
    <w:proofErr w:type="spellStart"/>
    <w:r w:rsidRPr="003214B5">
      <w:rPr>
        <w:rFonts w:ascii="Arial" w:hAnsi="Arial" w:cs="Arial"/>
        <w:sz w:val="20"/>
        <w:szCs w:val="20"/>
      </w:rPr>
      <w:t>confidenţialitate</w:t>
    </w:r>
    <w:proofErr w:type="spellEnd"/>
    <w:r w:rsidRPr="003214B5">
      <w:rPr>
        <w:rFonts w:ascii="Arial" w:hAnsi="Arial" w:cs="Arial"/>
        <w:sz w:val="20"/>
        <w:szCs w:val="20"/>
      </w:rPr>
      <w:t xml:space="preserve">: </w:t>
    </w:r>
    <w:proofErr w:type="spellStart"/>
    <w:r w:rsidRPr="003214B5">
      <w:rPr>
        <w:rFonts w:ascii="Arial" w:hAnsi="Arial" w:cs="Arial"/>
        <w:sz w:val="20"/>
        <w:szCs w:val="20"/>
      </w:rPr>
      <w:t>Uz</w:t>
    </w:r>
    <w:proofErr w:type="spellEnd"/>
    <w:r w:rsidRPr="003214B5">
      <w:rPr>
        <w:rFonts w:ascii="Arial" w:hAnsi="Arial" w:cs="Arial"/>
        <w:sz w:val="20"/>
        <w:szCs w:val="20"/>
      </w:rPr>
      <w:t xml:space="preserve"> intern </w:t>
    </w:r>
    <w:proofErr w:type="spellStart"/>
    <w:r w:rsidRPr="003214B5">
      <w:rPr>
        <w:rFonts w:ascii="Arial" w:hAnsi="Arial" w:cs="Arial"/>
        <w:sz w:val="20"/>
        <w:szCs w:val="20"/>
      </w:rPr>
      <w:t>pentru</w:t>
    </w:r>
    <w:proofErr w:type="spellEnd"/>
    <w:r w:rsidRPr="003214B5">
      <w:rPr>
        <w:rFonts w:ascii="Arial" w:hAnsi="Arial" w:cs="Arial"/>
        <w:sz w:val="20"/>
        <w:szCs w:val="20"/>
      </w:rPr>
      <w:t xml:space="preserve"> </w:t>
    </w:r>
    <w:proofErr w:type="spellStart"/>
    <w:r w:rsidRPr="003214B5">
      <w:rPr>
        <w:rFonts w:ascii="Arial" w:hAnsi="Arial" w:cs="Arial"/>
        <w:sz w:val="20"/>
        <w:szCs w:val="20"/>
      </w:rPr>
      <w:t>organizația</w:t>
    </w:r>
    <w:proofErr w:type="spellEnd"/>
    <w:r w:rsidRPr="003214B5">
      <w:rPr>
        <w:rFonts w:ascii="Arial" w:hAnsi="Arial" w:cs="Arial"/>
        <w:sz w:val="20"/>
        <w:szCs w:val="20"/>
      </w:rPr>
      <w:t xml:space="preserve"> ARB. </w:t>
    </w:r>
    <w:proofErr w:type="spellStart"/>
    <w:r w:rsidRPr="003214B5">
      <w:rPr>
        <w:rFonts w:ascii="Arial" w:hAnsi="Arial" w:cs="Arial"/>
        <w:sz w:val="20"/>
        <w:szCs w:val="20"/>
      </w:rPr>
      <w:t>Acest</w:t>
    </w:r>
    <w:proofErr w:type="spellEnd"/>
    <w:r w:rsidRPr="003214B5">
      <w:rPr>
        <w:rFonts w:ascii="Arial" w:hAnsi="Arial" w:cs="Arial"/>
        <w:sz w:val="20"/>
        <w:szCs w:val="20"/>
      </w:rPr>
      <w:t xml:space="preserve"> document </w:t>
    </w:r>
    <w:proofErr w:type="spellStart"/>
    <w:r w:rsidRPr="003214B5">
      <w:rPr>
        <w:rFonts w:ascii="Arial" w:hAnsi="Arial" w:cs="Arial"/>
        <w:sz w:val="20"/>
        <w:szCs w:val="20"/>
      </w:rPr>
      <w:t>este</w:t>
    </w:r>
    <w:proofErr w:type="spellEnd"/>
    <w:r w:rsidRPr="003214B5">
      <w:rPr>
        <w:rFonts w:ascii="Arial" w:hAnsi="Arial" w:cs="Arial"/>
        <w:sz w:val="20"/>
        <w:szCs w:val="20"/>
      </w:rPr>
      <w:t xml:space="preserve"> </w:t>
    </w:r>
    <w:proofErr w:type="spellStart"/>
    <w:r w:rsidRPr="003214B5">
      <w:rPr>
        <w:rFonts w:ascii="Arial" w:hAnsi="Arial" w:cs="Arial"/>
        <w:sz w:val="20"/>
        <w:szCs w:val="20"/>
      </w:rPr>
      <w:t>destinat</w:t>
    </w:r>
    <w:proofErr w:type="spellEnd"/>
    <w:r w:rsidRPr="003214B5">
      <w:rPr>
        <w:rFonts w:ascii="Arial" w:hAnsi="Arial" w:cs="Arial"/>
        <w:sz w:val="20"/>
        <w:szCs w:val="20"/>
      </w:rPr>
      <w:t xml:space="preserve"> </w:t>
    </w:r>
    <w:proofErr w:type="spellStart"/>
    <w:r w:rsidRPr="003214B5">
      <w:rPr>
        <w:rFonts w:ascii="Arial" w:hAnsi="Arial" w:cs="Arial"/>
        <w:sz w:val="20"/>
        <w:szCs w:val="20"/>
      </w:rPr>
      <w:t>exclusiv</w:t>
    </w:r>
    <w:proofErr w:type="spellEnd"/>
    <w:r w:rsidRPr="003214B5">
      <w:rPr>
        <w:rFonts w:ascii="Arial" w:hAnsi="Arial" w:cs="Arial"/>
        <w:sz w:val="20"/>
        <w:szCs w:val="20"/>
      </w:rPr>
      <w:t xml:space="preserve"> </w:t>
    </w:r>
    <w:proofErr w:type="spellStart"/>
    <w:r w:rsidRPr="003214B5">
      <w:rPr>
        <w:rFonts w:ascii="Arial" w:hAnsi="Arial" w:cs="Arial"/>
        <w:sz w:val="20"/>
        <w:szCs w:val="20"/>
      </w:rPr>
      <w:t>adresantului</w:t>
    </w:r>
    <w:proofErr w:type="spellEnd"/>
    <w:r w:rsidRPr="003214B5">
      <w:rPr>
        <w:rFonts w:ascii="Arial" w:hAnsi="Arial" w:cs="Arial"/>
        <w:sz w:val="20"/>
        <w:szCs w:val="20"/>
      </w:rPr>
      <w:t xml:space="preserve">. </w:t>
    </w:r>
    <w:proofErr w:type="spellStart"/>
    <w:r w:rsidRPr="003214B5">
      <w:rPr>
        <w:rFonts w:ascii="Arial" w:hAnsi="Arial" w:cs="Arial"/>
        <w:sz w:val="20"/>
        <w:szCs w:val="20"/>
      </w:rPr>
      <w:t>Informaţiile</w:t>
    </w:r>
    <w:proofErr w:type="spellEnd"/>
    <w:r w:rsidRPr="003214B5">
      <w:rPr>
        <w:rFonts w:ascii="Arial" w:hAnsi="Arial" w:cs="Arial"/>
        <w:sz w:val="20"/>
        <w:szCs w:val="20"/>
      </w:rPr>
      <w:t xml:space="preserve"> pot fi </w:t>
    </w:r>
    <w:proofErr w:type="spellStart"/>
    <w:r w:rsidRPr="003214B5">
      <w:rPr>
        <w:rFonts w:ascii="Arial" w:hAnsi="Arial" w:cs="Arial"/>
        <w:sz w:val="20"/>
        <w:szCs w:val="20"/>
      </w:rPr>
      <w:t>utilizate</w:t>
    </w:r>
    <w:proofErr w:type="spellEnd"/>
    <w:r w:rsidRPr="003214B5">
      <w:rPr>
        <w:rFonts w:ascii="Arial" w:hAnsi="Arial" w:cs="Arial"/>
        <w:sz w:val="20"/>
        <w:szCs w:val="20"/>
      </w:rPr>
      <w:t xml:space="preserve"> </w:t>
    </w:r>
    <w:proofErr w:type="spellStart"/>
    <w:r w:rsidRPr="003214B5">
      <w:rPr>
        <w:rFonts w:ascii="Arial" w:hAnsi="Arial" w:cs="Arial"/>
        <w:sz w:val="20"/>
        <w:szCs w:val="20"/>
      </w:rPr>
      <w:t>doar</w:t>
    </w:r>
    <w:proofErr w:type="spellEnd"/>
    <w:r w:rsidRPr="003214B5">
      <w:rPr>
        <w:rFonts w:ascii="Arial" w:hAnsi="Arial" w:cs="Arial"/>
        <w:sz w:val="20"/>
        <w:szCs w:val="20"/>
      </w:rPr>
      <w:t xml:space="preserve"> de </w:t>
    </w:r>
    <w:proofErr w:type="spellStart"/>
    <w:r w:rsidRPr="003214B5">
      <w:rPr>
        <w:rFonts w:ascii="Arial" w:hAnsi="Arial" w:cs="Arial"/>
        <w:sz w:val="20"/>
        <w:szCs w:val="20"/>
      </w:rPr>
      <w:t>către</w:t>
    </w:r>
    <w:proofErr w:type="spellEnd"/>
    <w:r w:rsidRPr="003214B5">
      <w:rPr>
        <w:rFonts w:ascii="Arial" w:hAnsi="Arial" w:cs="Arial"/>
        <w:sz w:val="20"/>
        <w:szCs w:val="20"/>
      </w:rPr>
      <w:t xml:space="preserve"> </w:t>
    </w:r>
    <w:proofErr w:type="spellStart"/>
    <w:r w:rsidRPr="003214B5">
      <w:rPr>
        <w:rFonts w:ascii="Arial" w:hAnsi="Arial" w:cs="Arial"/>
        <w:sz w:val="20"/>
        <w:szCs w:val="20"/>
      </w:rPr>
      <w:t>personalul</w:t>
    </w:r>
    <w:proofErr w:type="spellEnd"/>
    <w:r w:rsidRPr="003214B5">
      <w:rPr>
        <w:rFonts w:ascii="Arial" w:hAnsi="Arial" w:cs="Arial"/>
        <w:sz w:val="20"/>
        <w:szCs w:val="20"/>
      </w:rPr>
      <w:t xml:space="preserve"> </w:t>
    </w:r>
    <w:proofErr w:type="spellStart"/>
    <w:r w:rsidRPr="003214B5">
      <w:rPr>
        <w:rFonts w:ascii="Arial" w:hAnsi="Arial" w:cs="Arial"/>
        <w:sz w:val="20"/>
        <w:szCs w:val="20"/>
      </w:rPr>
      <w:t>şi</w:t>
    </w:r>
    <w:proofErr w:type="spellEnd"/>
    <w:r w:rsidRPr="003214B5">
      <w:rPr>
        <w:rFonts w:ascii="Arial" w:hAnsi="Arial" w:cs="Arial"/>
        <w:sz w:val="20"/>
        <w:szCs w:val="20"/>
      </w:rPr>
      <w:t xml:space="preserve"> </w:t>
    </w:r>
    <w:proofErr w:type="spellStart"/>
    <w:r w:rsidRPr="003214B5">
      <w:rPr>
        <w:rFonts w:ascii="Arial" w:hAnsi="Arial" w:cs="Arial"/>
        <w:sz w:val="20"/>
        <w:szCs w:val="20"/>
      </w:rPr>
      <w:t>conducerea</w:t>
    </w:r>
    <w:proofErr w:type="spellEnd"/>
    <w:r w:rsidRPr="003214B5">
      <w:rPr>
        <w:rFonts w:ascii="Arial" w:hAnsi="Arial" w:cs="Arial"/>
        <w:sz w:val="20"/>
        <w:szCs w:val="20"/>
      </w:rPr>
      <w:t xml:space="preserve"> ARB.</w:t>
    </w:r>
  </w:p>
  <w:p w14:paraId="428928C3" w14:textId="77777777" w:rsidR="007012CB" w:rsidRDefault="009F35AA" w:rsidP="00822E42">
    <w:pPr>
      <w:spacing w:before="120" w:after="120" w:line="240" w:lineRule="auto"/>
      <w:contextualSpacing/>
    </w:pPr>
    <w:r>
      <w:rPr>
        <w:rFonts w:ascii="Arial" w:hAnsi="Arial" w:cs="Arial"/>
        <w:b/>
        <w:color w:val="FF0000"/>
      </w:rPr>
      <w:tab/>
    </w:r>
    <w:r>
      <w:rPr>
        <w:rFonts w:ascii="Arial" w:hAnsi="Arial" w:cs="Arial"/>
        <w:b/>
        <w:color w:val="FF0000"/>
      </w:rPr>
      <w:tab/>
    </w:r>
    <w:r>
      <w:rPr>
        <w:rFonts w:ascii="Arial" w:hAnsi="Arial" w:cs="Arial"/>
        <w:b/>
        <w:color w:val="FF0000"/>
      </w:rPr>
      <w:tab/>
    </w:r>
    <w:r>
      <w:rPr>
        <w:rFonts w:ascii="Arial" w:hAnsi="Arial" w:cs="Arial"/>
        <w:b/>
        <w:color w:val="FF0000"/>
      </w:rPr>
      <w:tab/>
    </w:r>
    <w:r>
      <w:rPr>
        <w:rFonts w:ascii="Arial" w:hAnsi="Arial" w:cs="Arial"/>
        <w:b/>
        <w:color w:val="FF0000"/>
      </w:rPr>
      <w:tab/>
    </w:r>
    <w:r>
      <w:rPr>
        <w:rFonts w:ascii="Arial" w:hAnsi="Arial" w:cs="Arial"/>
        <w:b/>
        <w:color w:val="FF0000"/>
      </w:rPr>
      <w:tab/>
    </w:r>
  </w:p>
  <w:p w14:paraId="22ED8AA5" w14:textId="77777777" w:rsidR="007012CB" w:rsidRDefault="00F40F43">
    <w:pPr>
      <w:pStyle w:val="Header"/>
    </w:pPr>
    <w:r>
      <w:pict w14:anchorId="2FD78FCA">
        <v:shape id="_x0000_i1026" type="#_x0000_t75" style="width:487.5pt;height:681.75pt">
          <v:imagedata r:id="rId2" o:title=""/>
        </v:shape>
      </w:pict>
    </w:r>
    <w:r>
      <w:pict w14:anchorId="7BB4021C">
        <v:shape id="_x0000_i1027" type="#_x0000_t75" style="width:487.5pt;height:674.25pt">
          <v:imagedata r:id="rId3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744"/>
    <w:multiLevelType w:val="hybridMultilevel"/>
    <w:tmpl w:val="CFFA24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CD05A0"/>
    <w:multiLevelType w:val="hybridMultilevel"/>
    <w:tmpl w:val="E45AEF1C"/>
    <w:lvl w:ilvl="0" w:tplc="923C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CF586">
      <w:start w:val="55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BED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F62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80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C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09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64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CE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AC4EB6"/>
    <w:multiLevelType w:val="hybridMultilevel"/>
    <w:tmpl w:val="B996307C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" w15:restartNumberingAfterBreak="0">
    <w:nsid w:val="0D21587F"/>
    <w:multiLevelType w:val="hybridMultilevel"/>
    <w:tmpl w:val="3A5C4F34"/>
    <w:lvl w:ilvl="0" w:tplc="D88043D8">
      <w:start w:val="1"/>
      <w:numFmt w:val="decimal"/>
      <w:lvlText w:val="%1."/>
      <w:lvlJc w:val="left"/>
      <w:pPr>
        <w:ind w:left="1125" w:hanging="405"/>
      </w:pPr>
    </w:lvl>
    <w:lvl w:ilvl="1" w:tplc="0D68D116">
      <w:numFmt w:val="bullet"/>
      <w:lvlText w:val="·"/>
      <w:lvlJc w:val="left"/>
      <w:pPr>
        <w:ind w:left="2190" w:hanging="750"/>
      </w:pPr>
      <w:rPr>
        <w:rFonts w:ascii="Arial" w:eastAsia="Calibri" w:hAnsi="Arial" w:cs="Arial" w:hint="default"/>
      </w:r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8A7"/>
    <w:multiLevelType w:val="hybridMultilevel"/>
    <w:tmpl w:val="BC080FC0"/>
    <w:lvl w:ilvl="0" w:tplc="7DFA4F08">
      <w:start w:val="1"/>
      <w:numFmt w:val="bullet"/>
      <w:lvlText w:val="-"/>
      <w:lvlJc w:val="left"/>
      <w:pPr>
        <w:ind w:left="720" w:hanging="360"/>
      </w:pPr>
      <w:rPr>
        <w:rFonts w:ascii="StempelGaramond Roman" w:hAnsi="StempelGaramond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67C21"/>
    <w:multiLevelType w:val="hybridMultilevel"/>
    <w:tmpl w:val="F84E6CE6"/>
    <w:lvl w:ilvl="0" w:tplc="7DFA4F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tempelGaramond Roman" w:hAnsi="StempelGaramond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6C5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004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4AE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2690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8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9C1B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94AB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C31F6"/>
    <w:multiLevelType w:val="hybridMultilevel"/>
    <w:tmpl w:val="50F439E4"/>
    <w:lvl w:ilvl="0" w:tplc="7DFA4F08">
      <w:start w:val="1"/>
      <w:numFmt w:val="bullet"/>
      <w:lvlText w:val="-"/>
      <w:lvlJc w:val="left"/>
      <w:pPr>
        <w:ind w:left="720" w:hanging="360"/>
      </w:pPr>
      <w:rPr>
        <w:rFonts w:ascii="StempelGaramond Roman" w:hAnsi="StempelGaramond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30776"/>
    <w:multiLevelType w:val="hybridMultilevel"/>
    <w:tmpl w:val="E3CCCAF2"/>
    <w:lvl w:ilvl="0" w:tplc="7DFA4F08">
      <w:start w:val="1"/>
      <w:numFmt w:val="bullet"/>
      <w:lvlText w:val="-"/>
      <w:lvlJc w:val="left"/>
      <w:pPr>
        <w:ind w:left="720" w:hanging="360"/>
      </w:pPr>
      <w:rPr>
        <w:rFonts w:ascii="StempelGaramond Roman" w:hAnsi="StempelGaramond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D5805"/>
    <w:multiLevelType w:val="hybridMultilevel"/>
    <w:tmpl w:val="D97263E2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9" w15:restartNumberingAfterBreak="0">
    <w:nsid w:val="2F0C2327"/>
    <w:multiLevelType w:val="hybridMultilevel"/>
    <w:tmpl w:val="AED21CC4"/>
    <w:lvl w:ilvl="0" w:tplc="10B8D5DE">
      <w:start w:val="1"/>
      <w:numFmt w:val="decimal"/>
      <w:lvlText w:val="%1."/>
      <w:lvlJc w:val="left"/>
      <w:pPr>
        <w:ind w:left="785" w:hanging="360"/>
      </w:pPr>
      <w:rPr>
        <w:rFonts w:ascii="Arial" w:eastAsia="Batang" w:hAnsi="Arial" w:cs="Arial"/>
        <w:b w:val="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20379"/>
    <w:multiLevelType w:val="hybridMultilevel"/>
    <w:tmpl w:val="AED21CC4"/>
    <w:lvl w:ilvl="0" w:tplc="10B8D5DE">
      <w:start w:val="1"/>
      <w:numFmt w:val="decimal"/>
      <w:lvlText w:val="%1."/>
      <w:lvlJc w:val="left"/>
      <w:pPr>
        <w:ind w:left="785" w:hanging="360"/>
      </w:pPr>
      <w:rPr>
        <w:rFonts w:ascii="Arial" w:eastAsia="Batang" w:hAnsi="Arial" w:cs="Arial"/>
        <w:b w:val="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41473"/>
    <w:multiLevelType w:val="hybridMultilevel"/>
    <w:tmpl w:val="4360506E"/>
    <w:lvl w:ilvl="0" w:tplc="1FAC9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38C1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2A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4B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4D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4A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CC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07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BE1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115C3A"/>
    <w:multiLevelType w:val="hybridMultilevel"/>
    <w:tmpl w:val="AA865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45C4EC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848DC"/>
    <w:multiLevelType w:val="hybridMultilevel"/>
    <w:tmpl w:val="9C8A0562"/>
    <w:lvl w:ilvl="0" w:tplc="67A80A5A"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990BFF"/>
    <w:multiLevelType w:val="hybridMultilevel"/>
    <w:tmpl w:val="B93A9054"/>
    <w:lvl w:ilvl="0" w:tplc="456ED9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96178"/>
    <w:multiLevelType w:val="hybridMultilevel"/>
    <w:tmpl w:val="4D623AF4"/>
    <w:lvl w:ilvl="0" w:tplc="DFF073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8D685A96">
      <w:numFmt w:val="bullet"/>
      <w:lvlText w:val="-"/>
      <w:lvlJc w:val="left"/>
      <w:pPr>
        <w:ind w:left="1440" w:hanging="360"/>
      </w:pPr>
      <w:rPr>
        <w:rFonts w:ascii="Calibri" w:eastAsia="Calibri" w:hAnsi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B12C4"/>
    <w:multiLevelType w:val="hybridMultilevel"/>
    <w:tmpl w:val="FABA4814"/>
    <w:lvl w:ilvl="0" w:tplc="B62EB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51E15"/>
    <w:multiLevelType w:val="hybridMultilevel"/>
    <w:tmpl w:val="6FA8FB12"/>
    <w:lvl w:ilvl="0" w:tplc="698A4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C2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D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0E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8F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AA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C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69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23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9B07A5"/>
    <w:multiLevelType w:val="hybridMultilevel"/>
    <w:tmpl w:val="3F3EBB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D27FF"/>
    <w:multiLevelType w:val="hybridMultilevel"/>
    <w:tmpl w:val="4D623AF4"/>
    <w:lvl w:ilvl="0" w:tplc="DFF073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8D685A96">
      <w:numFmt w:val="bullet"/>
      <w:lvlText w:val="-"/>
      <w:lvlJc w:val="left"/>
      <w:pPr>
        <w:ind w:left="1440" w:hanging="360"/>
      </w:pPr>
      <w:rPr>
        <w:rFonts w:ascii="Calibri" w:eastAsia="Calibri" w:hAnsi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65334"/>
    <w:multiLevelType w:val="hybridMultilevel"/>
    <w:tmpl w:val="727A0B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6B119CD"/>
    <w:multiLevelType w:val="hybridMultilevel"/>
    <w:tmpl w:val="AED21CC4"/>
    <w:lvl w:ilvl="0" w:tplc="10B8D5DE">
      <w:start w:val="1"/>
      <w:numFmt w:val="decimal"/>
      <w:lvlText w:val="%1."/>
      <w:lvlJc w:val="left"/>
      <w:pPr>
        <w:ind w:left="785" w:hanging="360"/>
      </w:pPr>
      <w:rPr>
        <w:rFonts w:ascii="Arial" w:eastAsia="Batang" w:hAnsi="Arial" w:cs="Arial"/>
        <w:b w:val="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B35B0"/>
    <w:multiLevelType w:val="hybridMultilevel"/>
    <w:tmpl w:val="30F0BFFE"/>
    <w:lvl w:ilvl="0" w:tplc="81E2334C">
      <w:start w:val="1"/>
      <w:numFmt w:val="upperLetter"/>
      <w:lvlText w:val="%1)"/>
      <w:lvlJc w:val="left"/>
      <w:pPr>
        <w:ind w:left="405" w:hanging="405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89315F"/>
    <w:multiLevelType w:val="hybridMultilevel"/>
    <w:tmpl w:val="AED21CC4"/>
    <w:lvl w:ilvl="0" w:tplc="10B8D5DE">
      <w:start w:val="1"/>
      <w:numFmt w:val="decimal"/>
      <w:lvlText w:val="%1."/>
      <w:lvlJc w:val="left"/>
      <w:pPr>
        <w:ind w:left="785" w:hanging="360"/>
      </w:pPr>
      <w:rPr>
        <w:rFonts w:ascii="Arial" w:eastAsia="Batang" w:hAnsi="Arial" w:cs="Arial"/>
        <w:b w:val="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5216C"/>
    <w:multiLevelType w:val="hybridMultilevel"/>
    <w:tmpl w:val="7CA64BD8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00684"/>
    <w:multiLevelType w:val="hybridMultilevel"/>
    <w:tmpl w:val="315041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7003D"/>
    <w:multiLevelType w:val="hybridMultilevel"/>
    <w:tmpl w:val="C5840EE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64FAA"/>
    <w:multiLevelType w:val="hybridMultilevel"/>
    <w:tmpl w:val="CADCFA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8C2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D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0E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8F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AA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C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69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23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5057F86"/>
    <w:multiLevelType w:val="hybridMultilevel"/>
    <w:tmpl w:val="2864E4DE"/>
    <w:lvl w:ilvl="0" w:tplc="2538278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42B9B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i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773BF"/>
    <w:multiLevelType w:val="hybridMultilevel"/>
    <w:tmpl w:val="5C745AD0"/>
    <w:lvl w:ilvl="0" w:tplc="329CF3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8F4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4C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A4CA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6E0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A27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E2E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A25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AC28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A31C2"/>
    <w:multiLevelType w:val="hybridMultilevel"/>
    <w:tmpl w:val="1F2655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72C187F"/>
    <w:multiLevelType w:val="hybridMultilevel"/>
    <w:tmpl w:val="C8DE82E6"/>
    <w:lvl w:ilvl="0" w:tplc="0F78F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0C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CC0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02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C5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CB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63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6F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C5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AC37032"/>
    <w:multiLevelType w:val="hybridMultilevel"/>
    <w:tmpl w:val="E5545C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ACB1949"/>
    <w:multiLevelType w:val="hybridMultilevel"/>
    <w:tmpl w:val="893C2B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E717B"/>
    <w:multiLevelType w:val="hybridMultilevel"/>
    <w:tmpl w:val="8D4400EE"/>
    <w:lvl w:ilvl="0" w:tplc="04090017">
      <w:start w:val="1"/>
      <w:numFmt w:val="lowerLetter"/>
      <w:lvlText w:val="%1)"/>
      <w:lvlJc w:val="left"/>
      <w:pPr>
        <w:ind w:left="1222" w:hanging="360"/>
      </w:pPr>
    </w:lvl>
    <w:lvl w:ilvl="1" w:tplc="04180019" w:tentative="1">
      <w:start w:val="1"/>
      <w:numFmt w:val="lowerLetter"/>
      <w:lvlText w:val="%2."/>
      <w:lvlJc w:val="left"/>
      <w:pPr>
        <w:ind w:left="1942" w:hanging="360"/>
      </w:pPr>
    </w:lvl>
    <w:lvl w:ilvl="2" w:tplc="0418001B" w:tentative="1">
      <w:start w:val="1"/>
      <w:numFmt w:val="lowerRoman"/>
      <w:lvlText w:val="%3."/>
      <w:lvlJc w:val="right"/>
      <w:pPr>
        <w:ind w:left="2662" w:hanging="180"/>
      </w:pPr>
    </w:lvl>
    <w:lvl w:ilvl="3" w:tplc="0418000F" w:tentative="1">
      <w:start w:val="1"/>
      <w:numFmt w:val="decimal"/>
      <w:lvlText w:val="%4."/>
      <w:lvlJc w:val="left"/>
      <w:pPr>
        <w:ind w:left="3382" w:hanging="360"/>
      </w:pPr>
    </w:lvl>
    <w:lvl w:ilvl="4" w:tplc="04180019" w:tentative="1">
      <w:start w:val="1"/>
      <w:numFmt w:val="lowerLetter"/>
      <w:lvlText w:val="%5."/>
      <w:lvlJc w:val="left"/>
      <w:pPr>
        <w:ind w:left="4102" w:hanging="360"/>
      </w:pPr>
    </w:lvl>
    <w:lvl w:ilvl="5" w:tplc="0418001B" w:tentative="1">
      <w:start w:val="1"/>
      <w:numFmt w:val="lowerRoman"/>
      <w:lvlText w:val="%6."/>
      <w:lvlJc w:val="right"/>
      <w:pPr>
        <w:ind w:left="4822" w:hanging="180"/>
      </w:pPr>
    </w:lvl>
    <w:lvl w:ilvl="6" w:tplc="0418000F" w:tentative="1">
      <w:start w:val="1"/>
      <w:numFmt w:val="decimal"/>
      <w:lvlText w:val="%7."/>
      <w:lvlJc w:val="left"/>
      <w:pPr>
        <w:ind w:left="5542" w:hanging="360"/>
      </w:pPr>
    </w:lvl>
    <w:lvl w:ilvl="7" w:tplc="04180019" w:tentative="1">
      <w:start w:val="1"/>
      <w:numFmt w:val="lowerLetter"/>
      <w:lvlText w:val="%8."/>
      <w:lvlJc w:val="left"/>
      <w:pPr>
        <w:ind w:left="6262" w:hanging="360"/>
      </w:pPr>
    </w:lvl>
    <w:lvl w:ilvl="8" w:tplc="0418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20"/>
  </w:num>
  <w:num w:numId="6">
    <w:abstractNumId w:val="30"/>
  </w:num>
  <w:num w:numId="7">
    <w:abstractNumId w:val="32"/>
  </w:num>
  <w:num w:numId="8">
    <w:abstractNumId w:val="1"/>
  </w:num>
  <w:num w:numId="9">
    <w:abstractNumId w:val="12"/>
  </w:num>
  <w:num w:numId="10">
    <w:abstractNumId w:val="25"/>
  </w:num>
  <w:num w:numId="11">
    <w:abstractNumId w:val="24"/>
  </w:num>
  <w:num w:numId="12">
    <w:abstractNumId w:val="31"/>
  </w:num>
  <w:num w:numId="13">
    <w:abstractNumId w:val="17"/>
  </w:num>
  <w:num w:numId="14">
    <w:abstractNumId w:val="27"/>
  </w:num>
  <w:num w:numId="15">
    <w:abstractNumId w:val="11"/>
  </w:num>
  <w:num w:numId="16">
    <w:abstractNumId w:val="6"/>
  </w:num>
  <w:num w:numId="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0"/>
  </w:num>
  <w:num w:numId="20">
    <w:abstractNumId w:val="34"/>
  </w:num>
  <w:num w:numId="21">
    <w:abstractNumId w:val="14"/>
  </w:num>
  <w:num w:numId="22">
    <w:abstractNumId w:val="16"/>
  </w:num>
  <w:num w:numId="23">
    <w:abstractNumId w:val="18"/>
  </w:num>
  <w:num w:numId="24">
    <w:abstractNumId w:val="29"/>
  </w:num>
  <w:num w:numId="25">
    <w:abstractNumId w:val="3"/>
  </w:num>
  <w:num w:numId="26">
    <w:abstractNumId w:val="33"/>
  </w:num>
  <w:num w:numId="27">
    <w:abstractNumId w:val="21"/>
  </w:num>
  <w:num w:numId="28">
    <w:abstractNumId w:val="2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26"/>
  </w:num>
  <w:num w:numId="35">
    <w:abstractNumId w:val="2"/>
  </w:num>
  <w:num w:numId="36">
    <w:abstractNumId w:val="0"/>
  </w:num>
  <w:num w:numId="37">
    <w:abstractNumId w:val="23"/>
  </w:num>
  <w:num w:numId="38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E7"/>
    <w:rsid w:val="00003908"/>
    <w:rsid w:val="00013DE3"/>
    <w:rsid w:val="00014313"/>
    <w:rsid w:val="000358BD"/>
    <w:rsid w:val="00036363"/>
    <w:rsid w:val="00037A9F"/>
    <w:rsid w:val="000407C9"/>
    <w:rsid w:val="00042B05"/>
    <w:rsid w:val="00053101"/>
    <w:rsid w:val="000546A4"/>
    <w:rsid w:val="00054B86"/>
    <w:rsid w:val="00065B17"/>
    <w:rsid w:val="00067238"/>
    <w:rsid w:val="000672BF"/>
    <w:rsid w:val="00075060"/>
    <w:rsid w:val="0007534E"/>
    <w:rsid w:val="0007662E"/>
    <w:rsid w:val="0008580B"/>
    <w:rsid w:val="0009104C"/>
    <w:rsid w:val="000938AA"/>
    <w:rsid w:val="000B6910"/>
    <w:rsid w:val="000B7858"/>
    <w:rsid w:val="000C0C50"/>
    <w:rsid w:val="000C61A5"/>
    <w:rsid w:val="000D52ED"/>
    <w:rsid w:val="000D5925"/>
    <w:rsid w:val="000D59DD"/>
    <w:rsid w:val="000E5318"/>
    <w:rsid w:val="000F2EEF"/>
    <w:rsid w:val="000F3DC0"/>
    <w:rsid w:val="00101F98"/>
    <w:rsid w:val="0010409B"/>
    <w:rsid w:val="00117BE2"/>
    <w:rsid w:val="0012125F"/>
    <w:rsid w:val="00121AA3"/>
    <w:rsid w:val="00122F7A"/>
    <w:rsid w:val="00123BB3"/>
    <w:rsid w:val="00126B46"/>
    <w:rsid w:val="00126ED4"/>
    <w:rsid w:val="00141BE2"/>
    <w:rsid w:val="001453E0"/>
    <w:rsid w:val="00145B8B"/>
    <w:rsid w:val="00151563"/>
    <w:rsid w:val="00154C5C"/>
    <w:rsid w:val="0016083C"/>
    <w:rsid w:val="00162494"/>
    <w:rsid w:val="00182747"/>
    <w:rsid w:val="00190CCB"/>
    <w:rsid w:val="0019629A"/>
    <w:rsid w:val="001975CF"/>
    <w:rsid w:val="001A2258"/>
    <w:rsid w:val="001B0756"/>
    <w:rsid w:val="001B108C"/>
    <w:rsid w:val="001B1820"/>
    <w:rsid w:val="001B207F"/>
    <w:rsid w:val="001C5ED1"/>
    <w:rsid w:val="001C6D39"/>
    <w:rsid w:val="001C7894"/>
    <w:rsid w:val="001E435C"/>
    <w:rsid w:val="001F4468"/>
    <w:rsid w:val="001F7CEC"/>
    <w:rsid w:val="002006C7"/>
    <w:rsid w:val="00202085"/>
    <w:rsid w:val="002109C7"/>
    <w:rsid w:val="002129CA"/>
    <w:rsid w:val="00212E8A"/>
    <w:rsid w:val="002165CC"/>
    <w:rsid w:val="002218C0"/>
    <w:rsid w:val="002272BB"/>
    <w:rsid w:val="00231A9A"/>
    <w:rsid w:val="002324C9"/>
    <w:rsid w:val="00236A66"/>
    <w:rsid w:val="00236ACF"/>
    <w:rsid w:val="00236FEA"/>
    <w:rsid w:val="002437ED"/>
    <w:rsid w:val="00246108"/>
    <w:rsid w:val="00251E6B"/>
    <w:rsid w:val="00256D99"/>
    <w:rsid w:val="00262711"/>
    <w:rsid w:val="0026356F"/>
    <w:rsid w:val="00264178"/>
    <w:rsid w:val="00266731"/>
    <w:rsid w:val="00270C1C"/>
    <w:rsid w:val="00270DD8"/>
    <w:rsid w:val="00283FF7"/>
    <w:rsid w:val="002850C8"/>
    <w:rsid w:val="00291E2F"/>
    <w:rsid w:val="00297BFE"/>
    <w:rsid w:val="002A32EA"/>
    <w:rsid w:val="002B11D0"/>
    <w:rsid w:val="002B338C"/>
    <w:rsid w:val="002B4967"/>
    <w:rsid w:val="002B5A54"/>
    <w:rsid w:val="002C6660"/>
    <w:rsid w:val="002F0525"/>
    <w:rsid w:val="003058E5"/>
    <w:rsid w:val="003064C4"/>
    <w:rsid w:val="00316817"/>
    <w:rsid w:val="003211E5"/>
    <w:rsid w:val="003214B5"/>
    <w:rsid w:val="00324B78"/>
    <w:rsid w:val="00331E12"/>
    <w:rsid w:val="00334B79"/>
    <w:rsid w:val="00334E97"/>
    <w:rsid w:val="003363E7"/>
    <w:rsid w:val="003412FA"/>
    <w:rsid w:val="00347038"/>
    <w:rsid w:val="003524EE"/>
    <w:rsid w:val="00370DDF"/>
    <w:rsid w:val="003717D2"/>
    <w:rsid w:val="0037320E"/>
    <w:rsid w:val="0037587F"/>
    <w:rsid w:val="00375AEA"/>
    <w:rsid w:val="0037620D"/>
    <w:rsid w:val="00377BA5"/>
    <w:rsid w:val="00382AE2"/>
    <w:rsid w:val="00383CC0"/>
    <w:rsid w:val="0038469F"/>
    <w:rsid w:val="0039025C"/>
    <w:rsid w:val="00393E01"/>
    <w:rsid w:val="00397DFE"/>
    <w:rsid w:val="003A45A8"/>
    <w:rsid w:val="003A5A9E"/>
    <w:rsid w:val="003B0940"/>
    <w:rsid w:val="003B1956"/>
    <w:rsid w:val="003B54DD"/>
    <w:rsid w:val="003B7234"/>
    <w:rsid w:val="003C0270"/>
    <w:rsid w:val="003C093F"/>
    <w:rsid w:val="003C2949"/>
    <w:rsid w:val="003C48C8"/>
    <w:rsid w:val="003C4E11"/>
    <w:rsid w:val="003D3244"/>
    <w:rsid w:val="003E0BE4"/>
    <w:rsid w:val="003E27CB"/>
    <w:rsid w:val="003E28A1"/>
    <w:rsid w:val="003E3DBE"/>
    <w:rsid w:val="003F7B99"/>
    <w:rsid w:val="00402197"/>
    <w:rsid w:val="0040249D"/>
    <w:rsid w:val="004026D8"/>
    <w:rsid w:val="004063E4"/>
    <w:rsid w:val="004079B0"/>
    <w:rsid w:val="00410694"/>
    <w:rsid w:val="00417A62"/>
    <w:rsid w:val="004206F6"/>
    <w:rsid w:val="004211C5"/>
    <w:rsid w:val="00427C87"/>
    <w:rsid w:val="0043135A"/>
    <w:rsid w:val="004351F1"/>
    <w:rsid w:val="00440B84"/>
    <w:rsid w:val="00444D9D"/>
    <w:rsid w:val="00445DE0"/>
    <w:rsid w:val="00455AAE"/>
    <w:rsid w:val="00457C95"/>
    <w:rsid w:val="00471D33"/>
    <w:rsid w:val="004752A5"/>
    <w:rsid w:val="00476006"/>
    <w:rsid w:val="00477952"/>
    <w:rsid w:val="00480380"/>
    <w:rsid w:val="00491BB5"/>
    <w:rsid w:val="004A004E"/>
    <w:rsid w:val="004A09BF"/>
    <w:rsid w:val="004A14F0"/>
    <w:rsid w:val="004A32DB"/>
    <w:rsid w:val="004A39AB"/>
    <w:rsid w:val="004B135B"/>
    <w:rsid w:val="004B13FC"/>
    <w:rsid w:val="004B2B58"/>
    <w:rsid w:val="004B40C6"/>
    <w:rsid w:val="004B7777"/>
    <w:rsid w:val="004C23D6"/>
    <w:rsid w:val="004D2578"/>
    <w:rsid w:val="004D5010"/>
    <w:rsid w:val="004D738A"/>
    <w:rsid w:val="004E6C7C"/>
    <w:rsid w:val="004F4B3D"/>
    <w:rsid w:val="0050053D"/>
    <w:rsid w:val="00507DD6"/>
    <w:rsid w:val="0051213C"/>
    <w:rsid w:val="00514F92"/>
    <w:rsid w:val="00530443"/>
    <w:rsid w:val="0053209D"/>
    <w:rsid w:val="00532735"/>
    <w:rsid w:val="00532B8F"/>
    <w:rsid w:val="00534E11"/>
    <w:rsid w:val="00540309"/>
    <w:rsid w:val="00542F0C"/>
    <w:rsid w:val="00545486"/>
    <w:rsid w:val="00554637"/>
    <w:rsid w:val="0056627B"/>
    <w:rsid w:val="0058019A"/>
    <w:rsid w:val="00595181"/>
    <w:rsid w:val="005954C5"/>
    <w:rsid w:val="0059718C"/>
    <w:rsid w:val="005A2538"/>
    <w:rsid w:val="005A2F5A"/>
    <w:rsid w:val="005A4684"/>
    <w:rsid w:val="005A4F80"/>
    <w:rsid w:val="005B5CFB"/>
    <w:rsid w:val="005B73AD"/>
    <w:rsid w:val="005B7584"/>
    <w:rsid w:val="005C270C"/>
    <w:rsid w:val="005C5CFA"/>
    <w:rsid w:val="005D0C14"/>
    <w:rsid w:val="005D1C19"/>
    <w:rsid w:val="005D37A2"/>
    <w:rsid w:val="005D5BDF"/>
    <w:rsid w:val="005E2CEF"/>
    <w:rsid w:val="005E4A14"/>
    <w:rsid w:val="005F354B"/>
    <w:rsid w:val="005F43E8"/>
    <w:rsid w:val="005F5720"/>
    <w:rsid w:val="005F5783"/>
    <w:rsid w:val="006027DD"/>
    <w:rsid w:val="00615110"/>
    <w:rsid w:val="006155E3"/>
    <w:rsid w:val="006159F1"/>
    <w:rsid w:val="006257BD"/>
    <w:rsid w:val="00626B88"/>
    <w:rsid w:val="0063271C"/>
    <w:rsid w:val="00645BD8"/>
    <w:rsid w:val="00653FAF"/>
    <w:rsid w:val="00654A5A"/>
    <w:rsid w:val="006621F7"/>
    <w:rsid w:val="00662CA7"/>
    <w:rsid w:val="006702B1"/>
    <w:rsid w:val="00674B94"/>
    <w:rsid w:val="006759AA"/>
    <w:rsid w:val="00675A3F"/>
    <w:rsid w:val="0067724E"/>
    <w:rsid w:val="00682CC7"/>
    <w:rsid w:val="006845B3"/>
    <w:rsid w:val="006849D5"/>
    <w:rsid w:val="00685EF6"/>
    <w:rsid w:val="00691FF3"/>
    <w:rsid w:val="006952E6"/>
    <w:rsid w:val="00695FD8"/>
    <w:rsid w:val="00697D74"/>
    <w:rsid w:val="006A38A9"/>
    <w:rsid w:val="006A77D4"/>
    <w:rsid w:val="006B00E0"/>
    <w:rsid w:val="006B218D"/>
    <w:rsid w:val="006B6A38"/>
    <w:rsid w:val="006C3EED"/>
    <w:rsid w:val="006C4128"/>
    <w:rsid w:val="006C4866"/>
    <w:rsid w:val="006C489E"/>
    <w:rsid w:val="006C5D15"/>
    <w:rsid w:val="006C63DD"/>
    <w:rsid w:val="006D2E23"/>
    <w:rsid w:val="006D5743"/>
    <w:rsid w:val="006E220B"/>
    <w:rsid w:val="006F2DFB"/>
    <w:rsid w:val="006F77FA"/>
    <w:rsid w:val="007012CB"/>
    <w:rsid w:val="00702ED5"/>
    <w:rsid w:val="00703876"/>
    <w:rsid w:val="00703951"/>
    <w:rsid w:val="0070445D"/>
    <w:rsid w:val="00704911"/>
    <w:rsid w:val="00704A72"/>
    <w:rsid w:val="00710AC5"/>
    <w:rsid w:val="007123FC"/>
    <w:rsid w:val="00717398"/>
    <w:rsid w:val="0073765B"/>
    <w:rsid w:val="007524ED"/>
    <w:rsid w:val="0076032B"/>
    <w:rsid w:val="00763419"/>
    <w:rsid w:val="007672FE"/>
    <w:rsid w:val="00767A60"/>
    <w:rsid w:val="00770A10"/>
    <w:rsid w:val="00772760"/>
    <w:rsid w:val="007800F1"/>
    <w:rsid w:val="0079553F"/>
    <w:rsid w:val="007B4FBD"/>
    <w:rsid w:val="007B77A8"/>
    <w:rsid w:val="007D2159"/>
    <w:rsid w:val="007D3026"/>
    <w:rsid w:val="007D37DB"/>
    <w:rsid w:val="007D4E1A"/>
    <w:rsid w:val="007E2B9B"/>
    <w:rsid w:val="007E4E4C"/>
    <w:rsid w:val="00804A9E"/>
    <w:rsid w:val="00804CFF"/>
    <w:rsid w:val="00810D48"/>
    <w:rsid w:val="00811AC3"/>
    <w:rsid w:val="008124E0"/>
    <w:rsid w:val="00822E42"/>
    <w:rsid w:val="00823E18"/>
    <w:rsid w:val="00832D93"/>
    <w:rsid w:val="008332BD"/>
    <w:rsid w:val="008344F8"/>
    <w:rsid w:val="008345E9"/>
    <w:rsid w:val="00834D9F"/>
    <w:rsid w:val="00834F20"/>
    <w:rsid w:val="00861257"/>
    <w:rsid w:val="008627DB"/>
    <w:rsid w:val="00863E93"/>
    <w:rsid w:val="00865F63"/>
    <w:rsid w:val="008675F7"/>
    <w:rsid w:val="0086768E"/>
    <w:rsid w:val="00873AB0"/>
    <w:rsid w:val="00881B5F"/>
    <w:rsid w:val="0089518A"/>
    <w:rsid w:val="008A6BDB"/>
    <w:rsid w:val="008B2C90"/>
    <w:rsid w:val="008B6643"/>
    <w:rsid w:val="008B6745"/>
    <w:rsid w:val="008D6FE5"/>
    <w:rsid w:val="008F07AE"/>
    <w:rsid w:val="008F64AA"/>
    <w:rsid w:val="008F7D28"/>
    <w:rsid w:val="00902B2B"/>
    <w:rsid w:val="00906585"/>
    <w:rsid w:val="0091011E"/>
    <w:rsid w:val="009103DF"/>
    <w:rsid w:val="009115BC"/>
    <w:rsid w:val="00912E2A"/>
    <w:rsid w:val="009167D1"/>
    <w:rsid w:val="009170A8"/>
    <w:rsid w:val="00922427"/>
    <w:rsid w:val="00923D91"/>
    <w:rsid w:val="0092660F"/>
    <w:rsid w:val="00930DD7"/>
    <w:rsid w:val="00934F7B"/>
    <w:rsid w:val="00937B4A"/>
    <w:rsid w:val="009520C8"/>
    <w:rsid w:val="00960129"/>
    <w:rsid w:val="00960213"/>
    <w:rsid w:val="0096445B"/>
    <w:rsid w:val="00972902"/>
    <w:rsid w:val="00972B1A"/>
    <w:rsid w:val="00975612"/>
    <w:rsid w:val="009760B8"/>
    <w:rsid w:val="009805A6"/>
    <w:rsid w:val="00985850"/>
    <w:rsid w:val="009863C0"/>
    <w:rsid w:val="009869A0"/>
    <w:rsid w:val="009936C6"/>
    <w:rsid w:val="0099460E"/>
    <w:rsid w:val="00995D60"/>
    <w:rsid w:val="009A2629"/>
    <w:rsid w:val="009A3DEE"/>
    <w:rsid w:val="009A7734"/>
    <w:rsid w:val="009B247C"/>
    <w:rsid w:val="009B4681"/>
    <w:rsid w:val="009B73FE"/>
    <w:rsid w:val="009C2BE5"/>
    <w:rsid w:val="009C4066"/>
    <w:rsid w:val="009C551D"/>
    <w:rsid w:val="009C5B89"/>
    <w:rsid w:val="009C5D12"/>
    <w:rsid w:val="009D012A"/>
    <w:rsid w:val="009D0FEC"/>
    <w:rsid w:val="009D43C2"/>
    <w:rsid w:val="009E1FC7"/>
    <w:rsid w:val="009F1405"/>
    <w:rsid w:val="009F262D"/>
    <w:rsid w:val="009F35AA"/>
    <w:rsid w:val="009F7F0E"/>
    <w:rsid w:val="00A054BD"/>
    <w:rsid w:val="00A06402"/>
    <w:rsid w:val="00A077CE"/>
    <w:rsid w:val="00A20EA0"/>
    <w:rsid w:val="00A2597C"/>
    <w:rsid w:val="00A30FF2"/>
    <w:rsid w:val="00A33DE3"/>
    <w:rsid w:val="00A437BD"/>
    <w:rsid w:val="00A5025C"/>
    <w:rsid w:val="00A51DAB"/>
    <w:rsid w:val="00A55F68"/>
    <w:rsid w:val="00A613D6"/>
    <w:rsid w:val="00A667C7"/>
    <w:rsid w:val="00A76BDC"/>
    <w:rsid w:val="00A804DD"/>
    <w:rsid w:val="00A84864"/>
    <w:rsid w:val="00A967F1"/>
    <w:rsid w:val="00A96D36"/>
    <w:rsid w:val="00AA593B"/>
    <w:rsid w:val="00AB0D8A"/>
    <w:rsid w:val="00AB1E63"/>
    <w:rsid w:val="00AB289F"/>
    <w:rsid w:val="00AC0935"/>
    <w:rsid w:val="00AC3C4C"/>
    <w:rsid w:val="00AC4778"/>
    <w:rsid w:val="00AD01AF"/>
    <w:rsid w:val="00AD023F"/>
    <w:rsid w:val="00AD26E3"/>
    <w:rsid w:val="00AE26FC"/>
    <w:rsid w:val="00AE2DEE"/>
    <w:rsid w:val="00AE54A7"/>
    <w:rsid w:val="00AF3EA5"/>
    <w:rsid w:val="00AF7747"/>
    <w:rsid w:val="00B00E92"/>
    <w:rsid w:val="00B0110F"/>
    <w:rsid w:val="00B207B2"/>
    <w:rsid w:val="00B36952"/>
    <w:rsid w:val="00B36F8D"/>
    <w:rsid w:val="00B42CB4"/>
    <w:rsid w:val="00B42DC0"/>
    <w:rsid w:val="00B4496C"/>
    <w:rsid w:val="00B51E4F"/>
    <w:rsid w:val="00B632F0"/>
    <w:rsid w:val="00B650D8"/>
    <w:rsid w:val="00B709E4"/>
    <w:rsid w:val="00B71E5F"/>
    <w:rsid w:val="00B72EC1"/>
    <w:rsid w:val="00B747CE"/>
    <w:rsid w:val="00B74B11"/>
    <w:rsid w:val="00B76D26"/>
    <w:rsid w:val="00B80715"/>
    <w:rsid w:val="00B82BA3"/>
    <w:rsid w:val="00B84F16"/>
    <w:rsid w:val="00B879B9"/>
    <w:rsid w:val="00B90A24"/>
    <w:rsid w:val="00B975E3"/>
    <w:rsid w:val="00B9761A"/>
    <w:rsid w:val="00BA00FA"/>
    <w:rsid w:val="00BA139F"/>
    <w:rsid w:val="00BA2A9C"/>
    <w:rsid w:val="00BB7BD2"/>
    <w:rsid w:val="00BC35EB"/>
    <w:rsid w:val="00BC5E43"/>
    <w:rsid w:val="00BC78C2"/>
    <w:rsid w:val="00BD20AC"/>
    <w:rsid w:val="00BD250B"/>
    <w:rsid w:val="00BD54FB"/>
    <w:rsid w:val="00BD565D"/>
    <w:rsid w:val="00BE6B27"/>
    <w:rsid w:val="00BF04F3"/>
    <w:rsid w:val="00BF2BCC"/>
    <w:rsid w:val="00C02C70"/>
    <w:rsid w:val="00C02EC7"/>
    <w:rsid w:val="00C10156"/>
    <w:rsid w:val="00C1117B"/>
    <w:rsid w:val="00C176D7"/>
    <w:rsid w:val="00C20692"/>
    <w:rsid w:val="00C41204"/>
    <w:rsid w:val="00C42973"/>
    <w:rsid w:val="00C4575F"/>
    <w:rsid w:val="00C501E6"/>
    <w:rsid w:val="00C5361B"/>
    <w:rsid w:val="00C56A0F"/>
    <w:rsid w:val="00C60B74"/>
    <w:rsid w:val="00C7356B"/>
    <w:rsid w:val="00C81143"/>
    <w:rsid w:val="00C812A4"/>
    <w:rsid w:val="00C86398"/>
    <w:rsid w:val="00C911AE"/>
    <w:rsid w:val="00C912A2"/>
    <w:rsid w:val="00C91F3D"/>
    <w:rsid w:val="00C9631D"/>
    <w:rsid w:val="00CA05F8"/>
    <w:rsid w:val="00CA6F86"/>
    <w:rsid w:val="00CB5260"/>
    <w:rsid w:val="00CB6E4A"/>
    <w:rsid w:val="00CC0826"/>
    <w:rsid w:val="00CC2C2D"/>
    <w:rsid w:val="00CC7DCC"/>
    <w:rsid w:val="00CD2806"/>
    <w:rsid w:val="00CD314F"/>
    <w:rsid w:val="00CD32B5"/>
    <w:rsid w:val="00CD381B"/>
    <w:rsid w:val="00CD6582"/>
    <w:rsid w:val="00CE2CDE"/>
    <w:rsid w:val="00CE4FE7"/>
    <w:rsid w:val="00CE720D"/>
    <w:rsid w:val="00D01D18"/>
    <w:rsid w:val="00D02DE8"/>
    <w:rsid w:val="00D222CB"/>
    <w:rsid w:val="00D2762A"/>
    <w:rsid w:val="00D428C7"/>
    <w:rsid w:val="00D4494F"/>
    <w:rsid w:val="00D52C33"/>
    <w:rsid w:val="00D5357F"/>
    <w:rsid w:val="00D55B20"/>
    <w:rsid w:val="00D74DC8"/>
    <w:rsid w:val="00D77079"/>
    <w:rsid w:val="00D812F4"/>
    <w:rsid w:val="00D85CB2"/>
    <w:rsid w:val="00D86190"/>
    <w:rsid w:val="00DA1149"/>
    <w:rsid w:val="00DA4F1D"/>
    <w:rsid w:val="00DB57C4"/>
    <w:rsid w:val="00DC18CB"/>
    <w:rsid w:val="00DC5A18"/>
    <w:rsid w:val="00DC6477"/>
    <w:rsid w:val="00DD439C"/>
    <w:rsid w:val="00DD449A"/>
    <w:rsid w:val="00DE67E2"/>
    <w:rsid w:val="00DF326D"/>
    <w:rsid w:val="00DF55BF"/>
    <w:rsid w:val="00E041BF"/>
    <w:rsid w:val="00E11160"/>
    <w:rsid w:val="00E13B65"/>
    <w:rsid w:val="00E152D4"/>
    <w:rsid w:val="00E201CE"/>
    <w:rsid w:val="00E2028C"/>
    <w:rsid w:val="00E23C25"/>
    <w:rsid w:val="00E23C66"/>
    <w:rsid w:val="00E25694"/>
    <w:rsid w:val="00E27546"/>
    <w:rsid w:val="00E46007"/>
    <w:rsid w:val="00E47900"/>
    <w:rsid w:val="00E5312E"/>
    <w:rsid w:val="00E54F08"/>
    <w:rsid w:val="00E6415B"/>
    <w:rsid w:val="00E66182"/>
    <w:rsid w:val="00E714FB"/>
    <w:rsid w:val="00E77A7A"/>
    <w:rsid w:val="00E83DB6"/>
    <w:rsid w:val="00E84B36"/>
    <w:rsid w:val="00E92C99"/>
    <w:rsid w:val="00EB7AD6"/>
    <w:rsid w:val="00EB7AF8"/>
    <w:rsid w:val="00EC1ABE"/>
    <w:rsid w:val="00EC25FF"/>
    <w:rsid w:val="00EC4E5D"/>
    <w:rsid w:val="00ED13E8"/>
    <w:rsid w:val="00EE0A8E"/>
    <w:rsid w:val="00EE1F93"/>
    <w:rsid w:val="00EE48FF"/>
    <w:rsid w:val="00EE7822"/>
    <w:rsid w:val="00EF228F"/>
    <w:rsid w:val="00EF4B82"/>
    <w:rsid w:val="00EF6024"/>
    <w:rsid w:val="00EF7630"/>
    <w:rsid w:val="00F004DD"/>
    <w:rsid w:val="00F02957"/>
    <w:rsid w:val="00F05FA4"/>
    <w:rsid w:val="00F06811"/>
    <w:rsid w:val="00F1204D"/>
    <w:rsid w:val="00F13F24"/>
    <w:rsid w:val="00F22EDC"/>
    <w:rsid w:val="00F26E52"/>
    <w:rsid w:val="00F310CD"/>
    <w:rsid w:val="00F32D3F"/>
    <w:rsid w:val="00F33964"/>
    <w:rsid w:val="00F35555"/>
    <w:rsid w:val="00F40F43"/>
    <w:rsid w:val="00F42277"/>
    <w:rsid w:val="00F43668"/>
    <w:rsid w:val="00F44EEE"/>
    <w:rsid w:val="00F464B5"/>
    <w:rsid w:val="00F50407"/>
    <w:rsid w:val="00F5295F"/>
    <w:rsid w:val="00F52FE7"/>
    <w:rsid w:val="00F57CF9"/>
    <w:rsid w:val="00F57F37"/>
    <w:rsid w:val="00F60CE0"/>
    <w:rsid w:val="00F67CA3"/>
    <w:rsid w:val="00F710B9"/>
    <w:rsid w:val="00F71DE4"/>
    <w:rsid w:val="00F80879"/>
    <w:rsid w:val="00F94FC2"/>
    <w:rsid w:val="00FA326D"/>
    <w:rsid w:val="00FA45F6"/>
    <w:rsid w:val="00FB6297"/>
    <w:rsid w:val="00FB6CF4"/>
    <w:rsid w:val="00FC1C24"/>
    <w:rsid w:val="00FC4E88"/>
    <w:rsid w:val="00FC6B23"/>
    <w:rsid w:val="00FD133B"/>
    <w:rsid w:val="00FD2F96"/>
    <w:rsid w:val="00FD3CF8"/>
    <w:rsid w:val="00FD7852"/>
    <w:rsid w:val="00FE0FC2"/>
    <w:rsid w:val="00FE117D"/>
    <w:rsid w:val="00FE40AD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000F0237"/>
  <w15:chartTrackingRefBased/>
  <w15:docId w15:val="{0E0E8781-BFF4-4284-8E14-D6DE369B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752A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752A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0B8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40B8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40B8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40B84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9A3DEE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F37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2C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012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3C093F"/>
    <w:pPr>
      <w:spacing w:after="0" w:line="240" w:lineRule="auto"/>
    </w:pPr>
    <w:rPr>
      <w:rFonts w:ascii="RomJurnalist" w:hAnsi="RomJurnalist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3C093F"/>
    <w:rPr>
      <w:rFonts w:ascii="RomJurnalist" w:hAnsi="RomJurnalist"/>
      <w:lang w:val="en-US" w:eastAsia="en-US"/>
    </w:rPr>
  </w:style>
  <w:style w:type="character" w:styleId="FootnoteReference">
    <w:name w:val="footnote reference"/>
    <w:uiPriority w:val="99"/>
    <w:unhideWhenUsed/>
    <w:rsid w:val="003C093F"/>
    <w:rPr>
      <w:vertAlign w:val="superscript"/>
    </w:rPr>
  </w:style>
  <w:style w:type="table" w:styleId="TableGrid">
    <w:name w:val="Table Grid"/>
    <w:basedOn w:val="TableNormal"/>
    <w:uiPriority w:val="59"/>
    <w:rsid w:val="00972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1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8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58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306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18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4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21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488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5240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408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976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63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600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15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258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32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70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76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9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9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60350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5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91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23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9347">
          <w:marLeft w:val="133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973">
          <w:marLeft w:val="133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81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97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184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862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5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914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43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37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07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186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558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55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966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88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55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021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13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419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88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9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007">
          <w:marLeft w:val="133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910">
          <w:marLeft w:val="133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14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08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143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819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132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929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334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146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75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11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875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8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7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366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34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077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94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43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363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47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203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05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425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5983">
          <w:marLeft w:val="133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57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53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411">
          <w:marLeft w:val="133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692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544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359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765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263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4321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52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963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95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343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1005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725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580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9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8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7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2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26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8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4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57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376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967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355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81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45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8529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689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48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89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57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9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1139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75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2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40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projects\arb\xdocreport\macro\XDocReport_32bit_64bit.dot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287B-33C0-458D-88CD-9BF6E619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XDocReport_32bit_64bit.dotm</Template>
  <TotalTime>1583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Mihai</cp:lastModifiedBy>
  <cp:revision>4</cp:revision>
  <cp:lastPrinted>2014-03-05T15:56:00Z</cp:lastPrinted>
  <dcterms:created xsi:type="dcterms:W3CDTF">2019-02-21T13:39:00Z</dcterms:created>
  <dcterms:modified xsi:type="dcterms:W3CDTF">2020-08-07T12:10:00Z</dcterms:modified>
</cp:coreProperties>
</file>