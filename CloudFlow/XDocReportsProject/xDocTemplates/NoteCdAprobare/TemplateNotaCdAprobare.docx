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customUI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0"/>
        <w:gridCol w:w="2200"/>
        <w:gridCol w:w="1000"/>
        <w:gridCol w:w="3620"/>
      </w:tblGrid>
      <w:tr w:rsidR="00777DAD" w:rsidRPr="00AD155F" w:rsidTr="00777DAD">
        <w:trPr>
          <w:trHeight w:hRule="exact" w:val="240"/>
        </w:trPr>
        <w:tc>
          <w:tcPr>
            <w:tcW w:w="2200" w:type="dxa"/>
          </w:tcPr>
          <w:p w:rsidR="00777DAD" w:rsidRPr="00AD155F" w:rsidRDefault="00777DAD" w:rsidP="005D0092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777DAD" w:rsidRPr="00AD155F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0" w:type="dxa"/>
          </w:tcPr>
          <w:p w:rsidR="00777DAD" w:rsidRPr="00AD155F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0" w:type="dxa"/>
          </w:tcPr>
          <w:p w:rsidR="00777DAD" w:rsidRPr="00AD155F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77DAD" w:rsidRPr="00AD155F" w:rsidTr="00777DAD">
        <w:trPr>
          <w:trHeight w:val="1400"/>
        </w:trPr>
        <w:tc>
          <w:tcPr>
            <w:tcW w:w="2200" w:type="dxa"/>
          </w:tcPr>
          <w:p w:rsidR="00777DAD" w:rsidRPr="00AD155F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0" w:type="dxa"/>
          </w:tcPr>
          <w:p w:rsidR="00777DAD" w:rsidRPr="00AD155F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00" w:type="dxa"/>
          </w:tcPr>
          <w:p w:rsidR="00777DAD" w:rsidRPr="00AD155F" w:rsidRDefault="00777DAD" w:rsidP="00336B3B">
            <w:pPr>
              <w:pStyle w:val="EMPTYCELLSTYL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777DAD" w:rsidRPr="00AD155F" w:rsidRDefault="00777DAD" w:rsidP="00336B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D-le </w:t>
            </w:r>
            <w:proofErr w:type="spellStart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>Președinte</w:t>
            </w:r>
            <w:proofErr w:type="spellEnd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>,</w:t>
            </w:r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>propun</w:t>
            </w:r>
            <w:proofErr w:type="spellEnd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>pentru</w:t>
            </w:r>
            <w:proofErr w:type="spellEnd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>aprobarea</w:t>
            </w:r>
            <w:proofErr w:type="spellEnd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>Consiliului</w:t>
            </w:r>
            <w:proofErr w:type="spellEnd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 Director</w:t>
            </w:r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>Președinte</w:t>
            </w:r>
            <w:proofErr w:type="spellEnd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>Executiv</w:t>
            </w:r>
            <w:proofErr w:type="spellEnd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>,</w:t>
            </w:r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  <w:t xml:space="preserve">Florin </w:t>
            </w:r>
            <w:proofErr w:type="spellStart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t>Dănescu</w:t>
            </w:r>
            <w:proofErr w:type="spellEnd"/>
            <w:r w:rsidRPr="00AD155F">
              <w:rPr>
                <w:rFonts w:ascii="Arial" w:eastAsia="DejaVu Sans" w:hAnsi="Arial" w:cs="Arial"/>
                <w:color w:val="000000"/>
                <w:sz w:val="22"/>
                <w:szCs w:val="22"/>
              </w:rPr>
              <w:br/>
            </w:r>
          </w:p>
        </w:tc>
      </w:tr>
      <w:tr w:rsidR="00777DAD" w:rsidRPr="00AD155F" w:rsidTr="00777DAD">
        <w:trPr>
          <w:trHeight w:hRule="exact" w:val="400"/>
        </w:trPr>
        <w:tc>
          <w:tcPr>
            <w:tcW w:w="2200" w:type="dxa"/>
          </w:tcPr>
          <w:p w:rsidR="00777DAD" w:rsidRPr="00AD155F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  <w:tc>
          <w:tcPr>
            <w:tcW w:w="2200" w:type="dxa"/>
          </w:tcPr>
          <w:p w:rsidR="00777DAD" w:rsidRPr="00AD155F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  <w:tc>
          <w:tcPr>
            <w:tcW w:w="1000" w:type="dxa"/>
          </w:tcPr>
          <w:p w:rsidR="00777DAD" w:rsidRPr="00AD155F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  <w:tc>
          <w:tcPr>
            <w:tcW w:w="3620" w:type="dxa"/>
          </w:tcPr>
          <w:p w:rsidR="00777DAD" w:rsidRPr="00AD155F" w:rsidRDefault="00777DAD" w:rsidP="00336B3B">
            <w:pPr>
              <w:pStyle w:val="EMPTYCELLSTYLE"/>
              <w:rPr>
                <w:rFonts w:ascii="Arial" w:hAnsi="Arial" w:cs="Arial"/>
                <w:sz w:val="20"/>
              </w:rPr>
            </w:pPr>
          </w:p>
        </w:tc>
      </w:tr>
    </w:tbl>
    <w:p w:rsidR="007557C5" w:rsidRPr="00AD155F" w:rsidRDefault="007557C5" w:rsidP="007557C5">
      <w:pPr>
        <w:rPr>
          <w:rFonts w:ascii="Arial" w:hAnsi="Arial" w:cs="Arial"/>
        </w:rPr>
      </w:pPr>
      <w:r w:rsidRPr="00AD155F">
        <w:rPr>
          <w:rFonts w:ascii="Arial" w:eastAsia="DejaVu Sans" w:hAnsi="Arial" w:cs="Arial"/>
          <w:b/>
          <w:color w:val="000000"/>
          <w:sz w:val="22"/>
        </w:rPr>
        <w:t xml:space="preserve">Pct. </w:t>
      </w:r>
      <w:r w:rsidRPr="00AD155F">
        <w:rPr>
          <w:rFonts w:ascii="Arial" w:eastAsia="DejaVu Sans" w:hAnsi="Arial" w:cs="Arial"/>
          <w:b/>
          <w:color w:val="000000"/>
          <w:sz w:val="22"/>
        </w:rPr>
        <w:fldChar w:fldCharType="begin"/>
      </w:r>
      <w:r w:rsidRPr="00AD155F">
        <w:rPr>
          <w:rFonts w:ascii="Arial" w:eastAsia="DejaVu Sans" w:hAnsi="Arial" w:cs="Arial"/>
          <w:b/>
          <w:color w:val="000000"/>
          <w:sz w:val="22"/>
        </w:rPr>
        <w:instrText xml:space="preserve"> MERGEFIELD $pct \* MERGEFORMAT </w:instrText>
      </w:r>
      <w:r w:rsidRPr="00AD155F">
        <w:rPr>
          <w:rFonts w:ascii="Arial" w:eastAsia="DejaVu Sans" w:hAnsi="Arial" w:cs="Arial"/>
          <w:b/>
          <w:color w:val="000000"/>
          <w:sz w:val="22"/>
        </w:rPr>
        <w:fldChar w:fldCharType="separate"/>
      </w:r>
      <w:r w:rsidRPr="00AD155F">
        <w:rPr>
          <w:rFonts w:ascii="Arial" w:eastAsia="DejaVu Sans" w:hAnsi="Arial" w:cs="Arial"/>
          <w:b/>
          <w:noProof/>
          <w:color w:val="000000"/>
          <w:sz w:val="22"/>
        </w:rPr>
        <w:t>«$pct»</w:t>
      </w:r>
      <w:r w:rsidRPr="00AD155F">
        <w:rPr>
          <w:rFonts w:ascii="Arial" w:eastAsia="DejaVu Sans" w:hAnsi="Arial" w:cs="Arial"/>
          <w:b/>
          <w:color w:val="000000"/>
          <w:sz w:val="22"/>
        </w:rPr>
        <w:fldChar w:fldCharType="end"/>
      </w:r>
      <w:r w:rsidRPr="00AD155F">
        <w:rPr>
          <w:rFonts w:ascii="Arial" w:eastAsia="DejaVu Sans" w:hAnsi="Arial" w:cs="Arial"/>
          <w:b/>
          <w:color w:val="000000"/>
          <w:sz w:val="22"/>
        </w:rPr>
        <w:t xml:space="preserve"> /CD ARB </w:t>
      </w:r>
      <w:r w:rsidRPr="00AD155F">
        <w:rPr>
          <w:rFonts w:ascii="Arial" w:eastAsia="DejaVu Sans" w:hAnsi="Arial" w:cs="Arial"/>
          <w:b/>
          <w:color w:val="000000"/>
          <w:sz w:val="22"/>
        </w:rPr>
        <w:fldChar w:fldCharType="begin"/>
      </w:r>
      <w:r w:rsidRPr="00AD155F">
        <w:rPr>
          <w:rFonts w:ascii="Arial" w:eastAsia="DejaVu Sans" w:hAnsi="Arial" w:cs="Arial"/>
          <w:b/>
          <w:color w:val="000000"/>
          <w:sz w:val="22"/>
        </w:rPr>
        <w:instrText xml:space="preserve"> MERGEFIELD $data_cd_arb \* MERGEFORMAT </w:instrText>
      </w:r>
      <w:r w:rsidRPr="00AD155F">
        <w:rPr>
          <w:rFonts w:ascii="Arial" w:eastAsia="DejaVu Sans" w:hAnsi="Arial" w:cs="Arial"/>
          <w:b/>
          <w:color w:val="000000"/>
          <w:sz w:val="22"/>
        </w:rPr>
        <w:fldChar w:fldCharType="separate"/>
      </w:r>
      <w:r w:rsidRPr="00AD155F">
        <w:rPr>
          <w:rFonts w:ascii="Arial" w:eastAsia="DejaVu Sans" w:hAnsi="Arial" w:cs="Arial"/>
          <w:b/>
          <w:noProof/>
          <w:color w:val="000000"/>
          <w:sz w:val="22"/>
        </w:rPr>
        <w:t>«$data_cd_arb»</w:t>
      </w:r>
      <w:r w:rsidRPr="00AD155F">
        <w:rPr>
          <w:rFonts w:ascii="Arial" w:eastAsia="DejaVu Sans" w:hAnsi="Arial" w:cs="Arial"/>
          <w:b/>
          <w:color w:val="000000"/>
          <w:sz w:val="22"/>
        </w:rPr>
        <w:fldChar w:fldCharType="end"/>
      </w:r>
    </w:p>
    <w:p w:rsidR="008B18BC" w:rsidRPr="00AD155F" w:rsidRDefault="008B18BC" w:rsidP="007557C5">
      <w:pPr>
        <w:rPr>
          <w:rFonts w:ascii="Arial" w:hAnsi="Arial" w:cs="Arial"/>
        </w:rPr>
      </w:pPr>
    </w:p>
    <w:p w:rsidR="007557C5" w:rsidRPr="00AD155F" w:rsidRDefault="007557C5" w:rsidP="007557C5">
      <w:pPr>
        <w:rPr>
          <w:rFonts w:ascii="Arial" w:hAnsi="Arial" w:cs="Arial"/>
        </w:rPr>
      </w:pPr>
    </w:p>
    <w:p w:rsidR="007557C5" w:rsidRPr="00AD155F" w:rsidRDefault="007557C5" w:rsidP="007557C5">
      <w:pPr>
        <w:jc w:val="center"/>
        <w:rPr>
          <w:rFonts w:ascii="Arial" w:eastAsia="DejaVu Sans" w:hAnsi="Arial" w:cs="Arial"/>
          <w:b/>
          <w:color w:val="000000"/>
          <w:sz w:val="24"/>
        </w:rPr>
      </w:pPr>
      <w:proofErr w:type="spellStart"/>
      <w:r w:rsidRPr="00AD155F">
        <w:rPr>
          <w:rFonts w:ascii="Arial" w:eastAsia="DejaVu Sans" w:hAnsi="Arial" w:cs="Arial"/>
          <w:b/>
          <w:color w:val="000000"/>
          <w:sz w:val="24"/>
        </w:rPr>
        <w:t>Notă</w:t>
      </w:r>
      <w:proofErr w:type="spellEnd"/>
      <w:r w:rsidRPr="00AD155F">
        <w:rPr>
          <w:rFonts w:ascii="Arial" w:eastAsia="DejaVu Sans" w:hAnsi="Arial" w:cs="Arial"/>
          <w:b/>
          <w:color w:val="000000"/>
          <w:sz w:val="24"/>
        </w:rPr>
        <w:t xml:space="preserve"> </w:t>
      </w:r>
      <w:proofErr w:type="spellStart"/>
      <w:r w:rsidRPr="00AD155F">
        <w:rPr>
          <w:rFonts w:ascii="Arial" w:eastAsia="DejaVu Sans" w:hAnsi="Arial" w:cs="Arial"/>
          <w:b/>
          <w:color w:val="000000"/>
          <w:sz w:val="24"/>
        </w:rPr>
        <w:t>privind</w:t>
      </w:r>
      <w:proofErr w:type="spellEnd"/>
      <w:r w:rsidRPr="00AD155F">
        <w:rPr>
          <w:rFonts w:ascii="Arial" w:eastAsia="DejaVu Sans" w:hAnsi="Arial" w:cs="Arial"/>
          <w:b/>
          <w:color w:val="000000"/>
          <w:sz w:val="24"/>
        </w:rPr>
        <w:t xml:space="preserve"> </w:t>
      </w:r>
      <w:r w:rsidRPr="00AD155F">
        <w:rPr>
          <w:rFonts w:ascii="Arial" w:eastAsia="DejaVu Sans" w:hAnsi="Arial" w:cs="Arial"/>
          <w:b/>
          <w:color w:val="000000"/>
          <w:sz w:val="24"/>
        </w:rPr>
        <w:fldChar w:fldCharType="begin"/>
      </w:r>
      <w:r w:rsidRPr="00AD155F">
        <w:rPr>
          <w:rFonts w:ascii="Arial" w:eastAsia="DejaVu Sans" w:hAnsi="Arial" w:cs="Arial"/>
          <w:b/>
          <w:color w:val="000000"/>
          <w:sz w:val="24"/>
        </w:rPr>
        <w:instrText xml:space="preserve"> MERGEFIELD $subiect_spre_aprobare \* MERGEFORMAT </w:instrText>
      </w:r>
      <w:r w:rsidRPr="00AD155F">
        <w:rPr>
          <w:rFonts w:ascii="Arial" w:eastAsia="DejaVu Sans" w:hAnsi="Arial" w:cs="Arial"/>
          <w:b/>
          <w:color w:val="000000"/>
          <w:sz w:val="24"/>
        </w:rPr>
        <w:fldChar w:fldCharType="separate"/>
      </w:r>
      <w:r w:rsidRPr="00AD155F">
        <w:rPr>
          <w:rFonts w:ascii="Arial" w:eastAsia="DejaVu Sans" w:hAnsi="Arial" w:cs="Arial"/>
          <w:b/>
          <w:noProof/>
          <w:color w:val="000000"/>
          <w:sz w:val="24"/>
        </w:rPr>
        <w:t>«$subiect_spre_aprobare»</w:t>
      </w:r>
      <w:r w:rsidRPr="00AD155F">
        <w:rPr>
          <w:rFonts w:ascii="Arial" w:eastAsia="DejaVu Sans" w:hAnsi="Arial" w:cs="Arial"/>
          <w:b/>
          <w:color w:val="000000"/>
          <w:sz w:val="24"/>
        </w:rPr>
        <w:fldChar w:fldCharType="end"/>
      </w:r>
    </w:p>
    <w:p w:rsidR="007557C5" w:rsidRPr="00AD155F" w:rsidRDefault="007557C5" w:rsidP="007557C5">
      <w:pPr>
        <w:jc w:val="center"/>
        <w:rPr>
          <w:rFonts w:ascii="Arial" w:eastAsia="DejaVu Sans" w:hAnsi="Arial" w:cs="Arial"/>
          <w:b/>
          <w:color w:val="000000"/>
          <w:sz w:val="24"/>
        </w:rPr>
      </w:pPr>
    </w:p>
    <w:p w:rsidR="007557C5" w:rsidRPr="00AD155F" w:rsidRDefault="007557C5" w:rsidP="007557C5">
      <w:pPr>
        <w:jc w:val="center"/>
        <w:rPr>
          <w:rFonts w:ascii="Arial" w:eastAsia="DejaVu Sans" w:hAnsi="Arial" w:cs="Arial"/>
          <w:b/>
          <w:color w:val="000000"/>
          <w:sz w:val="24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57C5" w:rsidRPr="00AD155F" w:rsidTr="007557C5">
        <w:tc>
          <w:tcPr>
            <w:tcW w:w="9062" w:type="dxa"/>
          </w:tcPr>
          <w:p w:rsidR="007557C5" w:rsidRPr="00AD155F" w:rsidRDefault="007557C5" w:rsidP="000F1CBD">
            <w:pPr>
              <w:jc w:val="both"/>
              <w:rPr>
                <w:rFonts w:ascii="Arial" w:hAnsi="Arial" w:cs="Arial"/>
              </w:rPr>
            </w:pPr>
            <w:proofErr w:type="spellStart"/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t>Membrii</w:t>
            </w:r>
            <w:proofErr w:type="spellEnd"/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proofErr w:type="spellStart"/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t>Consiliului</w:t>
            </w:r>
            <w:proofErr w:type="spellEnd"/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Director sunt </w:t>
            </w:r>
            <w:proofErr w:type="spellStart"/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t>invitaţi</w:t>
            </w:r>
            <w:proofErr w:type="spellEnd"/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proofErr w:type="spellStart"/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t>să</w:t>
            </w:r>
            <w:proofErr w:type="spellEnd"/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proofErr w:type="spellStart"/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t>aprobe</w:t>
            </w:r>
            <w:proofErr w:type="spellEnd"/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t xml:space="preserve"> </w:t>
            </w:r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begin"/>
            </w:r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instrText xml:space="preserve"> MERGEFIELD $subiect_propus_spre_aprobare \* MERGEFORMAT </w:instrText>
            </w:r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separate"/>
            </w:r>
            <w:r w:rsidRPr="00AD155F">
              <w:rPr>
                <w:rFonts w:ascii="Arial" w:eastAsia="DejaVu Sans" w:hAnsi="Arial" w:cs="Arial"/>
                <w:b/>
                <w:noProof/>
                <w:color w:val="000000"/>
                <w:sz w:val="22"/>
              </w:rPr>
              <w:t>«$subiect_propus_spre_aprobare»</w:t>
            </w:r>
            <w:r w:rsidRPr="00AD155F">
              <w:rPr>
                <w:rFonts w:ascii="Arial" w:eastAsia="DejaVu Sans" w:hAnsi="Arial" w:cs="Arial"/>
                <w:b/>
                <w:color w:val="000000"/>
                <w:sz w:val="22"/>
              </w:rPr>
              <w:fldChar w:fldCharType="end"/>
            </w:r>
          </w:p>
        </w:tc>
      </w:tr>
    </w:tbl>
    <w:p w:rsidR="007557C5" w:rsidRPr="00AD155F" w:rsidRDefault="007557C5" w:rsidP="007557C5">
      <w:pPr>
        <w:jc w:val="center"/>
        <w:rPr>
          <w:rFonts w:ascii="Arial" w:hAnsi="Arial" w:cs="Arial"/>
        </w:rPr>
      </w:pPr>
    </w:p>
    <w:p w:rsidR="00BD6B41" w:rsidRPr="00AD155F" w:rsidRDefault="00BD6B41" w:rsidP="007557C5">
      <w:pPr>
        <w:jc w:val="center"/>
        <w:rPr>
          <w:rFonts w:ascii="Arial" w:hAnsi="Arial" w:cs="Arial"/>
        </w:rPr>
      </w:pPr>
    </w:p>
    <w:p w:rsidR="007557C5" w:rsidRPr="00AD155F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AD155F">
        <w:rPr>
          <w:rFonts w:ascii="Arial" w:eastAsia="DejaVu Sans" w:hAnsi="Arial" w:cs="Arial"/>
          <w:b/>
          <w:color w:val="000000"/>
          <w:sz w:val="22"/>
        </w:rPr>
        <w:t>SUBIECT</w:t>
      </w:r>
    </w:p>
    <w:p w:rsidR="007557C5" w:rsidRPr="00AD155F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AD155F">
        <w:rPr>
          <w:rFonts w:ascii="Arial" w:eastAsia="DejaVu Sans" w:hAnsi="Arial" w:cs="Arial"/>
          <w:color w:val="000000"/>
          <w:sz w:val="22"/>
        </w:rPr>
        <w:fldChar w:fldCharType="begin"/>
      </w:r>
      <w:r w:rsidRPr="00AD155F">
        <w:rPr>
          <w:rFonts w:ascii="Arial" w:eastAsia="DejaVu Sans" w:hAnsi="Arial" w:cs="Arial"/>
          <w:color w:val="000000"/>
          <w:sz w:val="22"/>
        </w:rPr>
        <w:instrText xml:space="preserve"> MERGEFIELD $descriere_subiect_propus_spre_aprobare \* MERGEFORMAT </w:instrText>
      </w:r>
      <w:r w:rsidRPr="00AD155F">
        <w:rPr>
          <w:rFonts w:ascii="Arial" w:eastAsia="DejaVu Sans" w:hAnsi="Arial" w:cs="Arial"/>
          <w:color w:val="000000"/>
          <w:sz w:val="22"/>
        </w:rPr>
        <w:fldChar w:fldCharType="separate"/>
      </w:r>
      <w:r w:rsidRPr="00AD155F">
        <w:rPr>
          <w:rFonts w:ascii="Arial" w:eastAsia="DejaVu Sans" w:hAnsi="Arial" w:cs="Arial"/>
          <w:noProof/>
          <w:color w:val="000000"/>
          <w:sz w:val="22"/>
        </w:rPr>
        <w:t>«$descriere_subiect_propus_spre_aprobare»</w:t>
      </w:r>
      <w:r w:rsidRPr="00AD155F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AD155F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AD155F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AD155F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AD155F">
        <w:rPr>
          <w:rFonts w:ascii="Arial" w:eastAsia="DejaVu Sans" w:hAnsi="Arial" w:cs="Arial"/>
          <w:b/>
          <w:color w:val="000000"/>
          <w:sz w:val="22"/>
        </w:rPr>
        <w:t>POZIȚIA ARB</w:t>
      </w:r>
    </w:p>
    <w:p w:rsidR="007557C5" w:rsidRPr="00AD155F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AD155F">
        <w:rPr>
          <w:rFonts w:ascii="Arial" w:eastAsia="DejaVu Sans" w:hAnsi="Arial" w:cs="Arial"/>
          <w:color w:val="000000"/>
          <w:sz w:val="22"/>
        </w:rPr>
        <w:fldChar w:fldCharType="begin"/>
      </w:r>
      <w:r w:rsidRPr="00AD155F">
        <w:rPr>
          <w:rFonts w:ascii="Arial" w:eastAsia="DejaVu Sans" w:hAnsi="Arial" w:cs="Arial"/>
          <w:color w:val="000000"/>
          <w:sz w:val="22"/>
        </w:rPr>
        <w:instrText xml:space="preserve"> MERGEFIELD $pozitia_arb \* MERGEFORMAT </w:instrText>
      </w:r>
      <w:r w:rsidRPr="00AD155F">
        <w:rPr>
          <w:rFonts w:ascii="Arial" w:eastAsia="DejaVu Sans" w:hAnsi="Arial" w:cs="Arial"/>
          <w:color w:val="000000"/>
          <w:sz w:val="22"/>
        </w:rPr>
        <w:fldChar w:fldCharType="separate"/>
      </w:r>
      <w:r w:rsidRPr="00AD155F">
        <w:rPr>
          <w:rFonts w:ascii="Arial" w:eastAsia="DejaVu Sans" w:hAnsi="Arial" w:cs="Arial"/>
          <w:noProof/>
          <w:color w:val="000000"/>
          <w:sz w:val="22"/>
        </w:rPr>
        <w:t>«$pozitia_arb»</w:t>
      </w:r>
      <w:r w:rsidRPr="00AD155F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AD155F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AD155F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AD155F" w:rsidRDefault="007557C5" w:rsidP="007557C5">
      <w:pPr>
        <w:rPr>
          <w:rFonts w:ascii="Arial" w:eastAsia="DejaVu Sans" w:hAnsi="Arial" w:cs="Arial"/>
          <w:b/>
          <w:color w:val="000000"/>
          <w:sz w:val="22"/>
        </w:rPr>
      </w:pPr>
      <w:r w:rsidRPr="00AD155F">
        <w:rPr>
          <w:rFonts w:ascii="Arial" w:eastAsia="DejaVu Sans" w:hAnsi="Arial" w:cs="Arial"/>
          <w:b/>
          <w:color w:val="000000"/>
          <w:sz w:val="22"/>
        </w:rPr>
        <w:t>PREOCUPĂRI ARB</w:t>
      </w:r>
    </w:p>
    <w:p w:rsidR="007557C5" w:rsidRPr="00AD155F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AD155F">
        <w:rPr>
          <w:rFonts w:ascii="Arial" w:eastAsia="DejaVu Sans" w:hAnsi="Arial" w:cs="Arial"/>
          <w:color w:val="000000"/>
          <w:sz w:val="22"/>
        </w:rPr>
        <w:fldChar w:fldCharType="begin"/>
      </w:r>
      <w:r w:rsidRPr="00AD155F">
        <w:rPr>
          <w:rFonts w:ascii="Arial" w:eastAsia="DejaVu Sans" w:hAnsi="Arial" w:cs="Arial"/>
          <w:color w:val="000000"/>
          <w:sz w:val="22"/>
        </w:rPr>
        <w:instrText xml:space="preserve"> MERGEFIELD $preocupari_arb \* MERGEFORMAT </w:instrText>
      </w:r>
      <w:r w:rsidRPr="00AD155F">
        <w:rPr>
          <w:rFonts w:ascii="Arial" w:eastAsia="DejaVu Sans" w:hAnsi="Arial" w:cs="Arial"/>
          <w:color w:val="000000"/>
          <w:sz w:val="22"/>
        </w:rPr>
        <w:fldChar w:fldCharType="separate"/>
      </w:r>
      <w:r w:rsidRPr="00AD155F">
        <w:rPr>
          <w:rFonts w:ascii="Arial" w:eastAsia="DejaVu Sans" w:hAnsi="Arial" w:cs="Arial"/>
          <w:noProof/>
          <w:color w:val="000000"/>
          <w:sz w:val="22"/>
        </w:rPr>
        <w:t>«$preocupari_arb»</w:t>
      </w:r>
      <w:r w:rsidRPr="00AD155F">
        <w:rPr>
          <w:rFonts w:ascii="Arial" w:eastAsia="DejaVu Sans" w:hAnsi="Arial" w:cs="Arial"/>
          <w:color w:val="000000"/>
          <w:sz w:val="22"/>
        </w:rPr>
        <w:fldChar w:fldCharType="end"/>
      </w:r>
    </w:p>
    <w:p w:rsidR="007557C5" w:rsidRPr="00AD155F" w:rsidRDefault="007557C5" w:rsidP="007557C5">
      <w:pPr>
        <w:rPr>
          <w:rFonts w:ascii="Arial" w:eastAsia="DejaVu Sans" w:hAnsi="Arial" w:cs="Arial"/>
          <w:color w:val="000000"/>
          <w:sz w:val="22"/>
        </w:rPr>
      </w:pPr>
    </w:p>
    <w:p w:rsidR="00BD6B41" w:rsidRPr="00AD155F" w:rsidRDefault="00BD6B41" w:rsidP="007557C5">
      <w:pPr>
        <w:rPr>
          <w:rFonts w:ascii="Arial" w:eastAsia="DejaVu Sans" w:hAnsi="Arial" w:cs="Arial"/>
          <w:color w:val="000000"/>
          <w:sz w:val="22"/>
        </w:rPr>
      </w:pPr>
    </w:p>
    <w:p w:rsidR="007557C5" w:rsidRPr="00AD155F" w:rsidRDefault="007557C5" w:rsidP="000F1CBD">
      <w:pPr>
        <w:jc w:val="both"/>
        <w:rPr>
          <w:rFonts w:ascii="Arial" w:eastAsia="DejaVu Sans" w:hAnsi="Arial" w:cs="Arial"/>
          <w:color w:val="000000"/>
          <w:sz w:val="22"/>
        </w:rPr>
      </w:pPr>
      <w:r w:rsidRPr="00AD155F">
        <w:rPr>
          <w:rFonts w:ascii="Arial" w:eastAsia="DejaVu Sans" w:hAnsi="Arial" w:cs="Arial"/>
          <w:color w:val="000000"/>
          <w:sz w:val="22"/>
        </w:rPr>
        <w:fldChar w:fldCharType="begin"/>
      </w:r>
      <w:r w:rsidRPr="00AD155F">
        <w:rPr>
          <w:rFonts w:ascii="Arial" w:eastAsia="DejaVu Sans" w:hAnsi="Arial" w:cs="Arial"/>
          <w:color w:val="000000"/>
          <w:sz w:val="22"/>
        </w:rPr>
        <w:instrText xml:space="preserve"> MERGEFIELD $initiator_nota_cd \* MERGEFORMAT </w:instrText>
      </w:r>
      <w:r w:rsidRPr="00AD155F">
        <w:rPr>
          <w:rFonts w:ascii="Arial" w:eastAsia="DejaVu Sans" w:hAnsi="Arial" w:cs="Arial"/>
          <w:color w:val="000000"/>
          <w:sz w:val="22"/>
        </w:rPr>
        <w:fldChar w:fldCharType="separate"/>
      </w:r>
      <w:r w:rsidRPr="00AD155F">
        <w:rPr>
          <w:rFonts w:ascii="Arial" w:eastAsia="DejaVu Sans" w:hAnsi="Arial" w:cs="Arial"/>
          <w:noProof/>
          <w:color w:val="000000"/>
          <w:sz w:val="22"/>
        </w:rPr>
        <w:t>«$initiator_nota_cd»</w:t>
      </w:r>
      <w:r w:rsidRPr="00AD155F">
        <w:rPr>
          <w:rFonts w:ascii="Arial" w:eastAsia="DejaVu Sans" w:hAnsi="Arial" w:cs="Arial"/>
          <w:color w:val="000000"/>
          <w:sz w:val="22"/>
        </w:rPr>
        <w:fldChar w:fldCharType="end"/>
      </w:r>
    </w:p>
    <w:p w:rsidR="00A25C93" w:rsidRPr="00AD155F" w:rsidRDefault="00A25C93" w:rsidP="000F1CBD">
      <w:pPr>
        <w:jc w:val="both"/>
        <w:rPr>
          <w:rFonts w:ascii="Arial" w:eastAsia="DejaVu Sans" w:hAnsi="Arial" w:cs="Arial"/>
          <w:color w:val="000000"/>
          <w:sz w:val="22"/>
        </w:rPr>
      </w:pPr>
    </w:p>
    <w:p w:rsidR="007557C5" w:rsidRPr="00AD155F" w:rsidRDefault="007557C5" w:rsidP="00AD155F">
      <w:pPr>
        <w:tabs>
          <w:tab w:val="left" w:pos="8232"/>
        </w:tabs>
        <w:rPr>
          <w:rFonts w:ascii="Arial" w:hAnsi="Arial" w:cs="Arial"/>
        </w:rPr>
      </w:pPr>
      <w:r w:rsidRPr="00AD155F">
        <w:rPr>
          <w:rFonts w:ascii="Arial" w:eastAsia="DejaVu Sans" w:hAnsi="Arial" w:cs="Arial"/>
          <w:color w:val="000000"/>
          <w:sz w:val="22"/>
        </w:rPr>
        <w:fldChar w:fldCharType="begin"/>
      </w:r>
      <w:r w:rsidRPr="00AD155F">
        <w:rPr>
          <w:rFonts w:ascii="Arial" w:eastAsia="DejaVu Sans" w:hAnsi="Arial" w:cs="Arial"/>
          <w:color w:val="000000"/>
          <w:sz w:val="22"/>
        </w:rPr>
        <w:instrText xml:space="preserve"> MERGEFIELD $functie \* MERGEFORMAT </w:instrText>
      </w:r>
      <w:r w:rsidRPr="00AD155F">
        <w:rPr>
          <w:rFonts w:ascii="Arial" w:eastAsia="DejaVu Sans" w:hAnsi="Arial" w:cs="Arial"/>
          <w:color w:val="000000"/>
          <w:sz w:val="22"/>
        </w:rPr>
        <w:fldChar w:fldCharType="separate"/>
      </w:r>
      <w:r w:rsidRPr="00AD155F">
        <w:rPr>
          <w:rFonts w:ascii="Arial" w:eastAsia="DejaVu Sans" w:hAnsi="Arial" w:cs="Arial"/>
          <w:noProof/>
          <w:color w:val="000000"/>
          <w:sz w:val="22"/>
        </w:rPr>
        <w:t>«$functie»</w:t>
      </w:r>
      <w:r w:rsidRPr="00AD155F">
        <w:rPr>
          <w:rFonts w:ascii="Arial" w:eastAsia="DejaVu Sans" w:hAnsi="Arial" w:cs="Arial"/>
          <w:color w:val="000000"/>
          <w:sz w:val="22"/>
        </w:rPr>
        <w:fldChar w:fldCharType="end"/>
      </w:r>
      <w:r w:rsidRPr="00AD155F">
        <w:rPr>
          <w:rFonts w:ascii="Arial" w:eastAsia="DejaVu Sans" w:hAnsi="Arial" w:cs="Arial"/>
          <w:color w:val="000000"/>
          <w:sz w:val="22"/>
        </w:rPr>
        <w:t xml:space="preserve">                                                   </w:t>
      </w:r>
      <w:bookmarkStart w:id="0" w:name="_GoBack"/>
      <w:bookmarkEnd w:id="0"/>
      <w:r w:rsidRPr="00AD155F">
        <w:rPr>
          <w:rFonts w:ascii="Arial" w:eastAsia="DejaVu Sans" w:hAnsi="Arial" w:cs="Arial"/>
          <w:color w:val="000000"/>
          <w:sz w:val="22"/>
        </w:rPr>
        <w:t xml:space="preserve">       </w:t>
      </w:r>
      <w:r w:rsidR="00AD155F">
        <w:rPr>
          <w:rFonts w:ascii="Arial" w:eastAsia="DejaVu Sans" w:hAnsi="Arial" w:cs="Arial"/>
          <w:color w:val="000000"/>
          <w:sz w:val="22"/>
        </w:rPr>
        <w:t xml:space="preserve">                      </w:t>
      </w:r>
      <w:r w:rsidRPr="00AD155F">
        <w:rPr>
          <w:rFonts w:ascii="Arial" w:eastAsia="DejaVu Sans" w:hAnsi="Arial" w:cs="Arial"/>
          <w:color w:val="000000"/>
          <w:sz w:val="22"/>
        </w:rPr>
        <w:t xml:space="preserve">             </w:t>
      </w:r>
      <w:r w:rsidRPr="00AD155F">
        <w:rPr>
          <w:rFonts w:ascii="Arial" w:eastAsia="DejaVu Sans" w:hAnsi="Arial" w:cs="Arial"/>
          <w:color w:val="000000"/>
          <w:sz w:val="22"/>
        </w:rPr>
        <w:fldChar w:fldCharType="begin"/>
      </w:r>
      <w:r w:rsidRPr="00AD155F">
        <w:rPr>
          <w:rFonts w:ascii="Arial" w:eastAsia="DejaVu Sans" w:hAnsi="Arial" w:cs="Arial"/>
          <w:color w:val="000000"/>
          <w:sz w:val="22"/>
        </w:rPr>
        <w:instrText xml:space="preserve"> MERGEFIELD $data_intocmire_nota \* MERGEFORMAT </w:instrText>
      </w:r>
      <w:r w:rsidRPr="00AD155F">
        <w:rPr>
          <w:rFonts w:ascii="Arial" w:eastAsia="DejaVu Sans" w:hAnsi="Arial" w:cs="Arial"/>
          <w:color w:val="000000"/>
          <w:sz w:val="22"/>
        </w:rPr>
        <w:fldChar w:fldCharType="separate"/>
      </w:r>
      <w:r w:rsidRPr="00AD155F">
        <w:rPr>
          <w:rFonts w:ascii="Arial" w:eastAsia="DejaVu Sans" w:hAnsi="Arial" w:cs="Arial"/>
          <w:noProof/>
          <w:color w:val="000000"/>
          <w:sz w:val="22"/>
        </w:rPr>
        <w:t>«$data_intocmire_nota»</w:t>
      </w:r>
      <w:r w:rsidRPr="00AD155F">
        <w:rPr>
          <w:rFonts w:ascii="Arial" w:eastAsia="DejaVu Sans" w:hAnsi="Arial" w:cs="Arial"/>
          <w:color w:val="000000"/>
          <w:sz w:val="22"/>
        </w:rPr>
        <w:fldChar w:fldCharType="end"/>
      </w:r>
    </w:p>
    <w:sectPr w:rsidR="007557C5" w:rsidRPr="00AD155F" w:rsidSect="005D0092">
      <w:footerReference w:type="default" r:id="rId6"/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729" w:rsidRDefault="003C4729" w:rsidP="00801078">
      <w:r>
        <w:separator/>
      </w:r>
    </w:p>
  </w:endnote>
  <w:endnote w:type="continuationSeparator" w:id="0">
    <w:p w:rsidR="003C4729" w:rsidRDefault="003C4729" w:rsidP="0080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2337699"/>
      <w:docPartObj>
        <w:docPartGallery w:val="Page Numbers (Bottom of Page)"/>
        <w:docPartUnique/>
      </w:docPartObj>
    </w:sdtPr>
    <w:sdtEndPr/>
    <w:sdtContent>
      <w:p w:rsidR="00801078" w:rsidRDefault="00801078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:rsidR="00801078" w:rsidRDefault="0080107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729" w:rsidRDefault="003C4729" w:rsidP="00801078">
      <w:r>
        <w:separator/>
      </w:r>
    </w:p>
  </w:footnote>
  <w:footnote w:type="continuationSeparator" w:id="0">
    <w:p w:rsidR="003C4729" w:rsidRDefault="003C4729" w:rsidP="00801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092" w:rsidRPr="00777DAD" w:rsidRDefault="005D0092" w:rsidP="005D0092">
    <w:pPr>
      <w:jc w:val="center"/>
      <w:rPr>
        <w:rFonts w:ascii="Arial" w:eastAsia="DejaVu Sans" w:hAnsi="Arial" w:cs="Arial"/>
        <w:b/>
        <w:color w:val="000000"/>
      </w:rPr>
    </w:pPr>
  </w:p>
  <w:tbl>
    <w:tblPr>
      <w:tblW w:w="0" w:type="auto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0"/>
      <w:gridCol w:w="2200"/>
      <w:gridCol w:w="2200"/>
      <w:gridCol w:w="1000"/>
      <w:gridCol w:w="3600"/>
      <w:gridCol w:w="10"/>
    </w:tblGrid>
    <w:tr w:rsidR="005D0092" w:rsidRPr="00777DAD" w:rsidTr="00B7670D">
      <w:trPr>
        <w:gridBefore w:val="1"/>
        <w:gridAfter w:val="1"/>
        <w:wBefore w:w="10" w:type="dxa"/>
        <w:wAfter w:w="10" w:type="dxa"/>
      </w:trPr>
      <w:tc>
        <w:tcPr>
          <w:tcW w:w="2200" w:type="dxa"/>
        </w:tcPr>
        <w:p w:rsidR="005D0092" w:rsidRPr="00777DAD" w:rsidRDefault="005D0092" w:rsidP="005D0092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2200" w:type="dxa"/>
        </w:tcPr>
        <w:p w:rsidR="005D0092" w:rsidRPr="00777DAD" w:rsidRDefault="005D0092" w:rsidP="005D0092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1000" w:type="dxa"/>
        </w:tcPr>
        <w:p w:rsidR="005D0092" w:rsidRPr="00777DAD" w:rsidRDefault="005D0092" w:rsidP="005D0092">
          <w:pPr>
            <w:pStyle w:val="EMPTYCELLSTYLE"/>
            <w:rPr>
              <w:rFonts w:ascii="Arial" w:hAnsi="Arial" w:cs="Arial"/>
              <w:sz w:val="20"/>
            </w:rPr>
          </w:pPr>
        </w:p>
      </w:tc>
      <w:tc>
        <w:tcPr>
          <w:tcW w:w="3600" w:type="dxa"/>
        </w:tcPr>
        <w:p w:rsidR="005D0092" w:rsidRPr="00777DAD" w:rsidRDefault="005D0092" w:rsidP="005D0092">
          <w:pPr>
            <w:pStyle w:val="EMPTYCELLSTYLE"/>
            <w:rPr>
              <w:rFonts w:ascii="Arial" w:hAnsi="Arial" w:cs="Arial"/>
              <w:sz w:val="20"/>
            </w:rPr>
          </w:pPr>
        </w:p>
      </w:tc>
    </w:tr>
    <w:tr w:rsidR="005D0092" w:rsidRPr="00A25C93" w:rsidTr="00B7670D">
      <w:trPr>
        <w:gridBefore w:val="1"/>
        <w:gridAfter w:val="1"/>
        <w:wBefore w:w="10" w:type="dxa"/>
        <w:wAfter w:w="10" w:type="dxa"/>
        <w:trHeight w:hRule="exact" w:val="1600"/>
      </w:trPr>
      <w:tc>
        <w:tcPr>
          <w:tcW w:w="2200" w:type="dxa"/>
          <w:vMerge w:val="restart"/>
          <w:tcMar>
            <w:top w:w="0" w:type="dxa"/>
            <w:left w:w="0" w:type="dxa"/>
            <w:bottom w:w="0" w:type="dxa"/>
            <w:right w:w="0" w:type="dxa"/>
          </w:tcMar>
        </w:tcPr>
        <w:p w:rsidR="005D0092" w:rsidRPr="00A25C93" w:rsidRDefault="005D0092" w:rsidP="005D0092">
          <w:pPr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4989F8A0" wp14:editId="4D13DD47">
                <wp:extent cx="1143000" cy="1143000"/>
                <wp:effectExtent l="0" t="0" r="0" b="0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591828" name="Picture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0" w:type="dxa"/>
        </w:tcPr>
        <w:p w:rsidR="005D0092" w:rsidRPr="00A25C93" w:rsidRDefault="005D0092" w:rsidP="005D0092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460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5D0092" w:rsidRPr="00A25C93" w:rsidRDefault="005D0092" w:rsidP="005D0092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hAnsi="Arial" w:cs="Arial"/>
              <w:noProof/>
              <w:sz w:val="22"/>
              <w:szCs w:val="22"/>
            </w:rPr>
            <w:drawing>
              <wp:inline distT="0" distB="0" distL="0" distR="0" wp14:anchorId="0E1CCDC1" wp14:editId="020E1A3E">
                <wp:extent cx="2667000" cy="1016000"/>
                <wp:effectExtent l="0" t="0" r="0" b="0"/>
                <wp:docPr id="2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437262" name="Picture"/>
                        <pic:cNvPicPr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10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D0092" w:rsidRPr="00A25C93" w:rsidTr="00B7670D">
      <w:trPr>
        <w:gridBefore w:val="1"/>
        <w:gridAfter w:val="1"/>
        <w:wBefore w:w="10" w:type="dxa"/>
        <w:wAfter w:w="10" w:type="dxa"/>
        <w:trHeight w:hRule="exact" w:val="200"/>
      </w:trPr>
      <w:tc>
        <w:tcPr>
          <w:tcW w:w="2200" w:type="dxa"/>
          <w:vMerge/>
          <w:tcMar>
            <w:top w:w="0" w:type="dxa"/>
            <w:left w:w="0" w:type="dxa"/>
            <w:bottom w:w="0" w:type="dxa"/>
            <w:right w:w="0" w:type="dxa"/>
          </w:tcMar>
        </w:tcPr>
        <w:p w:rsidR="005D0092" w:rsidRPr="00A25C93" w:rsidRDefault="005D0092" w:rsidP="005D0092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200" w:type="dxa"/>
        </w:tcPr>
        <w:p w:rsidR="005D0092" w:rsidRPr="00A25C93" w:rsidRDefault="005D0092" w:rsidP="005D0092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000" w:type="dxa"/>
        </w:tcPr>
        <w:p w:rsidR="005D0092" w:rsidRPr="00A25C93" w:rsidRDefault="005D0092" w:rsidP="005D0092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600" w:type="dxa"/>
        </w:tcPr>
        <w:p w:rsidR="005D0092" w:rsidRPr="00A25C93" w:rsidRDefault="005D0092" w:rsidP="005D0092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</w:tr>
    <w:tr w:rsidR="005D0092" w:rsidRPr="00A25C93" w:rsidTr="00B7670D">
      <w:trPr>
        <w:gridBefore w:val="1"/>
        <w:gridAfter w:val="1"/>
        <w:wBefore w:w="10" w:type="dxa"/>
        <w:wAfter w:w="10" w:type="dxa"/>
        <w:trHeight w:hRule="exact" w:val="200"/>
      </w:trPr>
      <w:tc>
        <w:tcPr>
          <w:tcW w:w="2200" w:type="dxa"/>
        </w:tcPr>
        <w:p w:rsidR="005D0092" w:rsidRPr="00A25C93" w:rsidRDefault="005D0092" w:rsidP="005D0092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200" w:type="dxa"/>
        </w:tcPr>
        <w:p w:rsidR="005D0092" w:rsidRPr="00A25C93" w:rsidRDefault="005D0092" w:rsidP="005D0092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000" w:type="dxa"/>
        </w:tcPr>
        <w:p w:rsidR="005D0092" w:rsidRPr="00A25C93" w:rsidRDefault="005D0092" w:rsidP="005D0092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600" w:type="dxa"/>
        </w:tcPr>
        <w:p w:rsidR="005D0092" w:rsidRPr="00A25C93" w:rsidRDefault="005D0092" w:rsidP="005D0092">
          <w:pPr>
            <w:pStyle w:val="EMPTYCELLSTYLE"/>
            <w:rPr>
              <w:rFonts w:ascii="Arial" w:hAnsi="Arial" w:cs="Arial"/>
              <w:sz w:val="22"/>
              <w:szCs w:val="22"/>
            </w:rPr>
          </w:pPr>
        </w:p>
      </w:tc>
    </w:tr>
    <w:tr w:rsidR="005D0092" w:rsidRPr="00777DAD" w:rsidTr="00B7670D">
      <w:trPr>
        <w:trHeight w:val="760"/>
      </w:trPr>
      <w:tc>
        <w:tcPr>
          <w:tcW w:w="9020" w:type="dxa"/>
          <w:gridSpan w:val="6"/>
          <w:tcMar>
            <w:top w:w="0" w:type="dxa"/>
            <w:left w:w="0" w:type="dxa"/>
            <w:bottom w:w="0" w:type="dxa"/>
            <w:right w:w="0" w:type="dxa"/>
          </w:tcMar>
        </w:tcPr>
        <w:p w:rsidR="005D0092" w:rsidRPr="00A25C93" w:rsidRDefault="005D0092" w:rsidP="005D0092">
          <w:pPr>
            <w:jc w:val="both"/>
            <w:rPr>
              <w:rFonts w:ascii="Arial" w:hAnsi="Arial" w:cs="Arial"/>
              <w:sz w:val="22"/>
              <w:szCs w:val="22"/>
            </w:rPr>
          </w:pPr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Grad de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confidențialitate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: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Restricționat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.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Acest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document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este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destinat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exclusiv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adresantului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. 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Informațiile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pot fi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utilizate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doar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de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persoana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sau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entitatea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căreia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i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-au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fost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 xml:space="preserve"> </w:t>
          </w:r>
          <w:proofErr w:type="spellStart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adresate</w:t>
          </w:r>
          <w:proofErr w:type="spellEnd"/>
          <w:r w:rsidRPr="00A25C93">
            <w:rPr>
              <w:rFonts w:ascii="Arial" w:eastAsia="DejaVu Sans" w:hAnsi="Arial" w:cs="Arial"/>
              <w:color w:val="000000"/>
              <w:sz w:val="22"/>
              <w:szCs w:val="22"/>
            </w:rPr>
            <w:t>.</w:t>
          </w:r>
        </w:p>
      </w:tc>
    </w:tr>
  </w:tbl>
  <w:p w:rsidR="005D0092" w:rsidRDefault="005D0092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43"/>
    <w:rsid w:val="00012891"/>
    <w:rsid w:val="0001590D"/>
    <w:rsid w:val="0003115D"/>
    <w:rsid w:val="000A18A9"/>
    <w:rsid w:val="000C37C3"/>
    <w:rsid w:val="000E12EE"/>
    <w:rsid w:val="000F1CBD"/>
    <w:rsid w:val="001212FC"/>
    <w:rsid w:val="00135C1B"/>
    <w:rsid w:val="00155567"/>
    <w:rsid w:val="00221F88"/>
    <w:rsid w:val="00224DD9"/>
    <w:rsid w:val="00231C67"/>
    <w:rsid w:val="00233154"/>
    <w:rsid w:val="00263AE5"/>
    <w:rsid w:val="00293644"/>
    <w:rsid w:val="002C0866"/>
    <w:rsid w:val="002E3C40"/>
    <w:rsid w:val="00322934"/>
    <w:rsid w:val="003557D0"/>
    <w:rsid w:val="003A1043"/>
    <w:rsid w:val="003C4729"/>
    <w:rsid w:val="003C4E0E"/>
    <w:rsid w:val="004A3C6B"/>
    <w:rsid w:val="004C0677"/>
    <w:rsid w:val="004F798D"/>
    <w:rsid w:val="00501179"/>
    <w:rsid w:val="005378D4"/>
    <w:rsid w:val="005767DD"/>
    <w:rsid w:val="005800B9"/>
    <w:rsid w:val="005D0092"/>
    <w:rsid w:val="005F0B4B"/>
    <w:rsid w:val="0061148F"/>
    <w:rsid w:val="0061668E"/>
    <w:rsid w:val="00620103"/>
    <w:rsid w:val="00664C84"/>
    <w:rsid w:val="0069317F"/>
    <w:rsid w:val="006C6560"/>
    <w:rsid w:val="00743015"/>
    <w:rsid w:val="0075112E"/>
    <w:rsid w:val="007557C5"/>
    <w:rsid w:val="00777DAD"/>
    <w:rsid w:val="007A2351"/>
    <w:rsid w:val="00801078"/>
    <w:rsid w:val="00810DE2"/>
    <w:rsid w:val="0083319A"/>
    <w:rsid w:val="00854E6F"/>
    <w:rsid w:val="00860146"/>
    <w:rsid w:val="008725A8"/>
    <w:rsid w:val="00886D70"/>
    <w:rsid w:val="00887B9F"/>
    <w:rsid w:val="008B18BC"/>
    <w:rsid w:val="008E70F4"/>
    <w:rsid w:val="008F2467"/>
    <w:rsid w:val="009023DA"/>
    <w:rsid w:val="009314AC"/>
    <w:rsid w:val="00967449"/>
    <w:rsid w:val="009B6099"/>
    <w:rsid w:val="00A25C93"/>
    <w:rsid w:val="00A57882"/>
    <w:rsid w:val="00AD155F"/>
    <w:rsid w:val="00AD70C2"/>
    <w:rsid w:val="00B3251E"/>
    <w:rsid w:val="00B32B11"/>
    <w:rsid w:val="00BD6B41"/>
    <w:rsid w:val="00C03EDA"/>
    <w:rsid w:val="00C87D62"/>
    <w:rsid w:val="00D0361E"/>
    <w:rsid w:val="00D72629"/>
    <w:rsid w:val="00D84F17"/>
    <w:rsid w:val="00D87B94"/>
    <w:rsid w:val="00D90CF0"/>
    <w:rsid w:val="00E219CB"/>
    <w:rsid w:val="00E63737"/>
    <w:rsid w:val="00ED75C1"/>
    <w:rsid w:val="00F030AA"/>
    <w:rsid w:val="00F83214"/>
    <w:rsid w:val="00FC087A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6C8E"/>
  <w15:docId w15:val="{83DEDE65-BB9D-47D3-BFE5-EDB0DC95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7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59"/>
    <w:unhideWhenUsed/>
    <w:rsid w:val="000A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MPTYCELLSTYLE">
    <w:name w:val="EMPTY_CELL_STYLE"/>
    <w:qFormat/>
    <w:rsid w:val="000C37C3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val="en-GB" w:eastAsia="en-GB"/>
    </w:rPr>
  </w:style>
  <w:style w:type="paragraph" w:styleId="Antet">
    <w:name w:val="header"/>
    <w:basedOn w:val="Normal"/>
    <w:link w:val="AntetCaracter"/>
    <w:uiPriority w:val="99"/>
    <w:unhideWhenUsed/>
    <w:rsid w:val="00801078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1078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Subsol">
    <w:name w:val="footer"/>
    <w:basedOn w:val="Normal"/>
    <w:link w:val="SubsolCaracter"/>
    <w:uiPriority w:val="99"/>
    <w:unhideWhenUsed/>
    <w:rsid w:val="00801078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1078"/>
    <w:rPr>
      <w:rFonts w:ascii="Times New Roman" w:eastAsia="Times New Roman" w:hAnsi="Times New Roman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i\AppData\Local\Temp\Temp1_fr.opensagres.xdocreport.document.tools-1.0.4-distribution.zip\macro\XDocReport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.xml><?xml version="1.0" encoding="utf-8"?>
<customUI xmlns="http://schemas.microsoft.com/office/2006/01/customui">
  <ribbon>
    <tabs>
      <tab id="XDocReportTab" label="XDocReport">
        <group id="DesignGroup" label="Design">
          <button id="xmlFieldsButton" label="Fields" size="large" onAction="ThisDocument.xmlFieldsButton_ClickHandler" imageMso="MailMergeMergeFieldInsert" screentip="XML Fields" supertip="Open XML Fields Dialog used to select and insert field in the activated document."/>
          <button id="xmlFieldsSettingsButton" label="Settings" size="large" onAction="ThisDocument.xmlFieldsSettingsButton_ClickHandler" imageMso="TablePropertiesDialog" screentip="Fields / Settings" supertip="Configure the directory of the XML fields."/>
        </group>
        <group id="PreviewGroup" label="Preview">
          <button id="previewBuutton" label="Preview" size="large" onAction="ThisDocument.previewButton_ClickHandler" imageMso="MailMergeGreetingLineInsert" screentip="Run Preview" supertip="Generate Report by using the activated document as template."/>
          <button id="previewSettingsButton" label="Settings" size="large" onAction="ThisDocument.previewSettingsButton_ClickHandler" imageMso="TablePropertiesDialog" screentip="Preview / Settings" supertip="Configure the directory of xdrtools.bat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XDocReport.dotm</Template>
  <TotalTime>162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22</cp:revision>
  <dcterms:created xsi:type="dcterms:W3CDTF">2019-02-14T09:58:00Z</dcterms:created>
  <dcterms:modified xsi:type="dcterms:W3CDTF">2019-02-19T13:27:00Z</dcterms:modified>
</cp:coreProperties>
</file>