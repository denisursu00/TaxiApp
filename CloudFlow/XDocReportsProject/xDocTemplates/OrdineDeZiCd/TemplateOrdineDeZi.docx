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0"/>
        <w:gridCol w:w="1200"/>
        <w:gridCol w:w="3200"/>
        <w:gridCol w:w="4200"/>
        <w:gridCol w:w="40"/>
        <w:gridCol w:w="40"/>
      </w:tblGrid>
      <w:tr w:rsidR="009356AE" w:rsidRPr="007B729E" w:rsidTr="00B60BB3">
        <w:trPr>
          <w:trHeight w:val="1600"/>
        </w:trPr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9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729E" w:rsidRDefault="007B729E" w:rsidP="006D01F1">
            <w:pPr>
              <w:jc w:val="center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7B729E" w:rsidRDefault="007B729E" w:rsidP="006D01F1">
            <w:pPr>
              <w:jc w:val="center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7B729E" w:rsidRDefault="007B729E" w:rsidP="006D01F1">
            <w:pPr>
              <w:jc w:val="center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7B729E" w:rsidRDefault="007B729E" w:rsidP="006D01F1">
            <w:pPr>
              <w:jc w:val="center"/>
              <w:rPr>
                <w:rFonts w:ascii="Arial" w:eastAsia="DejaVu Sans" w:hAnsi="Arial" w:cs="Arial"/>
                <w:b/>
                <w:color w:val="000000"/>
                <w:sz w:val="22"/>
              </w:rPr>
            </w:pPr>
          </w:p>
          <w:p w:rsidR="009356AE" w:rsidRPr="007B729E" w:rsidRDefault="009356AE" w:rsidP="006D01F1">
            <w:pPr>
              <w:jc w:val="center"/>
              <w:rPr>
                <w:rFonts w:ascii="Arial" w:hAnsi="Arial" w:cs="Arial"/>
              </w:rPr>
            </w:pP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ȘEDINȚA CONSILIULUI DIRECTOR 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br/>
              <w:t xml:space="preserve"> al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br/>
              <w:t xml:space="preserve"> ASOCIAŢIEI ROMÂNE A BĂNCILOR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br/>
              <w:t xml:space="preserve"> din data de 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$data_inceput \* MERGEFORMAT </w:instrTex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7B729E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«$data_inceput»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t>ora</w:t>
            </w:r>
            <w:proofErr w:type="spellEnd"/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$data_inceput_time \* MERGEFORMAT </w:instrTex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7B729E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«$data_inceput_time»</w:t>
            </w: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</w:p>
        </w:tc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9356AE" w:rsidRPr="007B729E" w:rsidTr="00B60BB3">
        <w:trPr>
          <w:trHeight w:val="600"/>
        </w:trPr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9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6AE" w:rsidRPr="007B729E" w:rsidRDefault="009356AE" w:rsidP="006D01F1">
            <w:pPr>
              <w:jc w:val="both"/>
              <w:rPr>
                <w:rFonts w:ascii="Arial" w:hAnsi="Arial" w:cs="Arial"/>
              </w:rPr>
            </w:pPr>
            <w:r w:rsidRPr="007B729E">
              <w:rPr>
                <w:rFonts w:ascii="Arial" w:eastAsia="DejaVu Sans" w:hAnsi="Arial" w:cs="Arial"/>
                <w:color w:val="000000"/>
                <w:sz w:val="22"/>
              </w:rPr>
              <w:t xml:space="preserve">la </w:t>
            </w:r>
            <w:proofErr w:type="spellStart"/>
            <w:r w:rsidRPr="007B729E">
              <w:rPr>
                <w:rFonts w:ascii="Arial" w:eastAsia="DejaVu Sans" w:hAnsi="Arial" w:cs="Arial"/>
                <w:color w:val="000000"/>
                <w:sz w:val="22"/>
              </w:rPr>
              <w:t>sediul</w:t>
            </w:r>
            <w:proofErr w:type="spellEnd"/>
            <w:r w:rsidRPr="007B729E">
              <w:rPr>
                <w:rFonts w:ascii="Arial" w:eastAsia="DejaVu Sans" w:hAnsi="Arial" w:cs="Arial"/>
                <w:color w:val="000000"/>
                <w:sz w:val="22"/>
              </w:rPr>
              <w:t xml:space="preserve"> </w:t>
            </w:r>
            <w:r w:rsidRPr="007B729E">
              <w:rPr>
                <w:rFonts w:ascii="Arial" w:eastAsia="DejaVu Sans" w:hAnsi="Arial" w:cs="Arial"/>
                <w:color w:val="000000"/>
                <w:sz w:val="22"/>
              </w:rPr>
              <w:fldChar w:fldCharType="begin"/>
            </w:r>
            <w:r w:rsidRPr="007B729E">
              <w:rPr>
                <w:rFonts w:ascii="Arial" w:eastAsia="DejaVu Sans" w:hAnsi="Arial" w:cs="Arial"/>
                <w:color w:val="000000"/>
                <w:sz w:val="22"/>
              </w:rPr>
              <w:instrText xml:space="preserve"> MERGEFIELD $locatie  \* MERGEFORMAT </w:instrText>
            </w:r>
            <w:r w:rsidRPr="007B729E">
              <w:rPr>
                <w:rFonts w:ascii="Arial" w:eastAsia="DejaVu Sans" w:hAnsi="Arial" w:cs="Arial"/>
                <w:color w:val="000000"/>
                <w:sz w:val="22"/>
              </w:rPr>
              <w:fldChar w:fldCharType="separate"/>
            </w:r>
            <w:r w:rsidRPr="007B729E">
              <w:rPr>
                <w:rFonts w:ascii="Arial" w:eastAsia="DejaVu Sans" w:hAnsi="Arial" w:cs="Arial"/>
                <w:noProof/>
                <w:color w:val="000000"/>
                <w:sz w:val="22"/>
              </w:rPr>
              <w:t>«$locatie»</w:t>
            </w:r>
            <w:r w:rsidRPr="007B729E">
              <w:rPr>
                <w:rFonts w:ascii="Arial" w:eastAsia="DejaVu Sans" w:hAnsi="Arial" w:cs="Arial"/>
                <w:color w:val="000000"/>
                <w:sz w:val="22"/>
              </w:rPr>
              <w:fldChar w:fldCharType="end"/>
            </w:r>
          </w:p>
        </w:tc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9356AE" w:rsidRPr="007B729E" w:rsidTr="00B60BB3">
        <w:trPr>
          <w:trHeight w:hRule="exact" w:val="400"/>
        </w:trPr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320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20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</w:tr>
      <w:tr w:rsidR="009356AE" w:rsidRPr="007B729E" w:rsidTr="00B60BB3">
        <w:trPr>
          <w:trHeight w:val="420"/>
        </w:trPr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  <w:tc>
          <w:tcPr>
            <w:tcW w:w="9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6AE" w:rsidRPr="007B729E" w:rsidRDefault="009356AE" w:rsidP="006D01F1">
            <w:pPr>
              <w:jc w:val="center"/>
              <w:rPr>
                <w:rFonts w:ascii="Arial" w:hAnsi="Arial" w:cs="Arial"/>
              </w:rPr>
            </w:pPr>
            <w:r w:rsidRPr="007B729E">
              <w:rPr>
                <w:rFonts w:ascii="Arial" w:eastAsia="DejaVu Sans" w:hAnsi="Arial" w:cs="Arial"/>
                <w:b/>
                <w:color w:val="000000"/>
                <w:sz w:val="22"/>
              </w:rPr>
              <w:t>ORDINE DE ZI</w:t>
            </w:r>
          </w:p>
        </w:tc>
        <w:tc>
          <w:tcPr>
            <w:tcW w:w="40" w:type="dxa"/>
          </w:tcPr>
          <w:p w:rsidR="009356AE" w:rsidRPr="007B729E" w:rsidRDefault="009356AE" w:rsidP="006D01F1">
            <w:pPr>
              <w:pStyle w:val="EMPTYCELLSTYLE"/>
              <w:rPr>
                <w:rFonts w:ascii="Arial" w:hAnsi="Arial" w:cs="Arial"/>
              </w:rPr>
            </w:pPr>
          </w:p>
        </w:tc>
      </w:tr>
    </w:tbl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29E" w:rsidRPr="007B729E" w:rsidTr="0026006F">
        <w:tc>
          <w:tcPr>
            <w:tcW w:w="9010" w:type="dxa"/>
            <w:shd w:val="clear" w:color="auto" w:fill="DBE5F1" w:themeFill="accent1" w:themeFillTint="33"/>
          </w:tcPr>
          <w:p w:rsidR="007B729E" w:rsidRPr="007B729E" w:rsidRDefault="00D43134" w:rsidP="007B729E">
            <w:pPr>
              <w:rPr>
                <w:rFonts w:ascii="Arial" w:hAnsi="Arial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instrText xml:space="preserve"> MERGEFIELD @before-row#foreach($capitoleIter in $informatii_capitole) \* MERGEFORMAT </w:instrText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7B729E" w:rsidRPr="0026006F">
              <w:rPr>
                <w:rFonts w:ascii="Arial" w:hAnsi="Arial" w:cs="Arial"/>
                <w:b/>
                <w:noProof/>
                <w:sz w:val="22"/>
                <w:szCs w:val="22"/>
              </w:rPr>
              <w:t>«#foreach($capitoleIter»</w:t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instrText xml:space="preserve"> MERGEFIELD $capitoleIter.capitol \* MERGEFORMAT </w:instrText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7B729E" w:rsidRPr="0026006F">
              <w:rPr>
                <w:rFonts w:ascii="Arial" w:hAnsi="Arial" w:cs="Arial"/>
                <w:b/>
                <w:noProof/>
                <w:sz w:val="22"/>
                <w:szCs w:val="22"/>
              </w:rPr>
              <w:t>«$capitoleIter.capitol»</w:t>
            </w:r>
            <w:r w:rsidR="007B729E" w:rsidRPr="0026006F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7B729E" w:rsidRPr="007B729E" w:rsidTr="007B729E">
        <w:tc>
          <w:tcPr>
            <w:tcW w:w="9010" w:type="dxa"/>
          </w:tcPr>
          <w:p w:rsidR="007B729E" w:rsidRPr="007B729E" w:rsidRDefault="00D43134" w:rsidP="007B7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 w:rsidR="007B729E" w:rsidRPr="007B729E">
              <w:rPr>
                <w:rFonts w:ascii="Arial" w:hAnsi="Arial" w:cs="Arial"/>
              </w:rPr>
              <w:fldChar w:fldCharType="begin"/>
            </w:r>
            <w:r w:rsidR="007B729E" w:rsidRPr="007B729E">
              <w:rPr>
                <w:rFonts w:ascii="Arial" w:hAnsi="Arial" w:cs="Arial"/>
              </w:rPr>
              <w:instrText xml:space="preserve"> MERGEFIELD @before-row#foreach($subiectIter in $capitoleIter.subiecte) \* MERGEFORMAT </w:instrText>
            </w:r>
            <w:r w:rsidR="007B729E" w:rsidRPr="007B729E">
              <w:rPr>
                <w:rFonts w:ascii="Arial" w:hAnsi="Arial" w:cs="Arial"/>
              </w:rPr>
              <w:fldChar w:fldCharType="separate"/>
            </w:r>
            <w:r w:rsidR="007B729E" w:rsidRPr="007B729E">
              <w:rPr>
                <w:rFonts w:ascii="Arial" w:hAnsi="Arial" w:cs="Arial"/>
                <w:noProof/>
              </w:rPr>
              <w:t>«#foreach($subiecte»</w:t>
            </w:r>
            <w:r w:rsidR="007B729E" w:rsidRPr="007B729E">
              <w:rPr>
                <w:rFonts w:ascii="Arial" w:hAnsi="Arial" w:cs="Arial"/>
              </w:rPr>
              <w:fldChar w:fldCharType="end"/>
            </w:r>
            <w:r w:rsidR="007B729E" w:rsidRPr="007B729E">
              <w:rPr>
                <w:rFonts w:ascii="Arial" w:hAnsi="Arial" w:cs="Arial"/>
              </w:rPr>
              <w:fldChar w:fldCharType="begin"/>
            </w:r>
            <w:r w:rsidR="007B729E" w:rsidRPr="007B729E">
              <w:rPr>
                <w:rFonts w:ascii="Arial" w:hAnsi="Arial" w:cs="Arial"/>
              </w:rPr>
              <w:instrText xml:space="preserve"> MERGEFIELD $subiectIter.subiect_per_capitol \* MERGEFORMAT </w:instrText>
            </w:r>
            <w:r w:rsidR="007B729E" w:rsidRPr="007B729E">
              <w:rPr>
                <w:rFonts w:ascii="Arial" w:hAnsi="Arial" w:cs="Arial"/>
              </w:rPr>
              <w:fldChar w:fldCharType="separate"/>
            </w:r>
            <w:r w:rsidR="007B729E" w:rsidRPr="007B729E">
              <w:rPr>
                <w:rFonts w:ascii="Arial" w:hAnsi="Arial" w:cs="Arial"/>
                <w:noProof/>
              </w:rPr>
              <w:t>«$subiectIter.subiect_per_capit»</w:t>
            </w:r>
            <w:r w:rsidR="007B729E" w:rsidRPr="007B729E">
              <w:rPr>
                <w:rFonts w:ascii="Arial" w:hAnsi="Arial" w:cs="Arial"/>
              </w:rPr>
              <w:fldChar w:fldCharType="end"/>
            </w:r>
            <w:r w:rsidR="007B729E" w:rsidRPr="007B729E">
              <w:rPr>
                <w:rFonts w:ascii="Arial" w:hAnsi="Arial" w:cs="Arial"/>
              </w:rPr>
              <w:fldChar w:fldCharType="begin"/>
            </w:r>
            <w:r w:rsidR="007B729E" w:rsidRPr="007B729E">
              <w:rPr>
                <w:rFonts w:ascii="Arial" w:hAnsi="Arial" w:cs="Arial"/>
              </w:rPr>
              <w:instrText xml:space="preserve"> MERGEFIELD @after-row#end \* MERGEFORMAT </w:instrText>
            </w:r>
            <w:r w:rsidR="007B729E" w:rsidRPr="007B729E">
              <w:rPr>
                <w:rFonts w:ascii="Arial" w:hAnsi="Arial" w:cs="Arial"/>
              </w:rPr>
              <w:fldChar w:fldCharType="separate"/>
            </w:r>
            <w:r w:rsidR="007B729E" w:rsidRPr="007B729E">
              <w:rPr>
                <w:rFonts w:ascii="Arial" w:hAnsi="Arial" w:cs="Arial"/>
                <w:noProof/>
              </w:rPr>
              <w:t>«#end»</w:t>
            </w:r>
            <w:r w:rsidR="007B729E" w:rsidRPr="007B729E">
              <w:rPr>
                <w:rFonts w:ascii="Arial" w:hAnsi="Arial" w:cs="Arial"/>
              </w:rPr>
              <w:fldChar w:fldCharType="end"/>
            </w:r>
            <w:r w:rsidR="007B729E" w:rsidRPr="007B729E">
              <w:rPr>
                <w:rFonts w:ascii="Arial" w:hAnsi="Arial" w:cs="Arial"/>
              </w:rPr>
              <w:fldChar w:fldCharType="begin"/>
            </w:r>
            <w:r w:rsidR="007B729E" w:rsidRPr="007B729E">
              <w:rPr>
                <w:rFonts w:ascii="Arial" w:hAnsi="Arial" w:cs="Arial"/>
              </w:rPr>
              <w:instrText xml:space="preserve"> MERGEFIELD @after-row#end \* MERGEFORMAT </w:instrText>
            </w:r>
            <w:r w:rsidR="007B729E" w:rsidRPr="007B729E">
              <w:rPr>
                <w:rFonts w:ascii="Arial" w:hAnsi="Arial" w:cs="Arial"/>
              </w:rPr>
              <w:fldChar w:fldCharType="separate"/>
            </w:r>
            <w:r w:rsidR="007B729E" w:rsidRPr="007B729E">
              <w:rPr>
                <w:rFonts w:ascii="Arial" w:hAnsi="Arial" w:cs="Arial"/>
                <w:noProof/>
              </w:rPr>
              <w:t>«#end»</w:t>
            </w:r>
            <w:r w:rsidR="007B729E" w:rsidRPr="007B729E">
              <w:rPr>
                <w:rFonts w:ascii="Arial" w:hAnsi="Arial" w:cs="Arial"/>
              </w:rPr>
              <w:fldChar w:fldCharType="end"/>
            </w:r>
          </w:p>
        </w:tc>
      </w:tr>
    </w:tbl>
    <w:p w:rsidR="007B729E" w:rsidRPr="007B729E" w:rsidRDefault="007B729E" w:rsidP="00435AAE">
      <w:pPr>
        <w:rPr>
          <w:rFonts w:ascii="Arial" w:hAnsi="Arial" w:cs="Arial"/>
        </w:rPr>
      </w:pPr>
      <w:bookmarkStart w:id="0" w:name="_GoBack"/>
      <w:bookmarkEnd w:id="0"/>
    </w:p>
    <w:sectPr w:rsidR="007B729E" w:rsidRPr="007B729E" w:rsidSect="0026006F">
      <w:headerReference w:type="first" r:id="rId7"/>
      <w:footerReference w:type="first" r:id="rId8"/>
      <w:pgSz w:w="11900" w:h="16840"/>
      <w:pgMar w:top="1440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EAB" w:rsidRDefault="002E0EAB" w:rsidP="007B729E">
      <w:r>
        <w:separator/>
      </w:r>
    </w:p>
  </w:endnote>
  <w:endnote w:type="continuationSeparator" w:id="0">
    <w:p w:rsidR="002E0EAB" w:rsidRDefault="002E0EAB" w:rsidP="007B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5022845"/>
      <w:docPartObj>
        <w:docPartGallery w:val="Page Numbers (Bottom of Page)"/>
        <w:docPartUnique/>
      </w:docPartObj>
    </w:sdtPr>
    <w:sdtContent>
      <w:p w:rsidR="00FA402C" w:rsidRDefault="00FA402C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FA402C" w:rsidRDefault="00FA402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EAB" w:rsidRDefault="002E0EAB" w:rsidP="007B729E">
      <w:r>
        <w:separator/>
      </w:r>
    </w:p>
  </w:footnote>
  <w:footnote w:type="continuationSeparator" w:id="0">
    <w:p w:rsidR="002E0EAB" w:rsidRDefault="002E0EAB" w:rsidP="007B7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0" w:type="dxa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210"/>
      <w:gridCol w:w="403"/>
      <w:gridCol w:w="2825"/>
      <w:gridCol w:w="404"/>
      <w:gridCol w:w="3834"/>
      <w:gridCol w:w="404"/>
      <w:gridCol w:w="40"/>
    </w:tblGrid>
    <w:tr w:rsidR="0026006F" w:rsidRPr="007B729E" w:rsidTr="00036CA0">
      <w:trPr>
        <w:gridAfter w:val="1"/>
        <w:wAfter w:w="40" w:type="dxa"/>
        <w:trHeight w:hRule="exact" w:val="1600"/>
      </w:trPr>
      <w:tc>
        <w:tcPr>
          <w:tcW w:w="1600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:rsidR="0026006F" w:rsidRPr="007B729E" w:rsidRDefault="0026006F" w:rsidP="0026006F">
          <w:pPr>
            <w:rPr>
              <w:rFonts w:ascii="Arial" w:hAnsi="Arial" w:cs="Arial"/>
            </w:rPr>
          </w:pPr>
          <w:r w:rsidRPr="007B729E">
            <w:rPr>
              <w:rFonts w:ascii="Arial" w:hAnsi="Arial" w:cs="Arial"/>
              <w:noProof/>
            </w:rPr>
            <w:drawing>
              <wp:inline distT="0" distB="0" distL="0" distR="0" wp14:anchorId="70674257" wp14:editId="44690216">
                <wp:extent cx="1016000" cy="1016000"/>
                <wp:effectExtent l="0" t="0" r="0" b="0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131200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0" w:type="dxa"/>
          <w:gridSpan w:val="2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  <w:tc>
        <w:tcPr>
          <w:tcW w:w="420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6006F" w:rsidRPr="007B729E" w:rsidRDefault="0026006F" w:rsidP="0026006F">
          <w:pPr>
            <w:jc w:val="right"/>
            <w:rPr>
              <w:rFonts w:ascii="Arial" w:hAnsi="Arial" w:cs="Arial"/>
            </w:rPr>
          </w:pPr>
          <w:r w:rsidRPr="007B729E">
            <w:rPr>
              <w:rFonts w:ascii="Arial" w:hAnsi="Arial" w:cs="Arial"/>
              <w:noProof/>
            </w:rPr>
            <w:drawing>
              <wp:inline distT="0" distB="0" distL="0" distR="0" wp14:anchorId="0B81D0D9" wp14:editId="0E35D9EB">
                <wp:extent cx="2667000" cy="1003300"/>
                <wp:effectExtent l="0" t="0" r="0" b="0"/>
                <wp:docPr id="2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154895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0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06F" w:rsidRPr="007B729E" w:rsidTr="00036CA0">
      <w:trPr>
        <w:gridAfter w:val="2"/>
        <w:wAfter w:w="440" w:type="dxa"/>
        <w:trHeight w:hRule="exact" w:val="400"/>
      </w:trPr>
      <w:tc>
        <w:tcPr>
          <w:tcW w:w="1200" w:type="dxa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  <w:tc>
        <w:tcPr>
          <w:tcW w:w="3200" w:type="dxa"/>
          <w:gridSpan w:val="2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  <w:tc>
        <w:tcPr>
          <w:tcW w:w="4200" w:type="dxa"/>
          <w:gridSpan w:val="2"/>
        </w:tcPr>
        <w:p w:rsidR="0026006F" w:rsidRPr="007B729E" w:rsidRDefault="0026006F" w:rsidP="0026006F">
          <w:pPr>
            <w:pStyle w:val="EMPTYCELLSTYLE"/>
            <w:rPr>
              <w:rFonts w:ascii="Arial" w:hAnsi="Arial" w:cs="Arial"/>
            </w:rPr>
          </w:pPr>
        </w:p>
      </w:tc>
    </w:tr>
    <w:tr w:rsidR="0026006F" w:rsidRPr="007B729E" w:rsidTr="00036CA0">
      <w:trPr>
        <w:trHeight w:val="68"/>
      </w:trPr>
      <w:tc>
        <w:tcPr>
          <w:tcW w:w="9040" w:type="dxa"/>
          <w:gridSpan w:val="7"/>
          <w:tcMar>
            <w:top w:w="0" w:type="dxa"/>
            <w:left w:w="0" w:type="dxa"/>
            <w:bottom w:w="0" w:type="dxa"/>
            <w:right w:w="0" w:type="dxa"/>
          </w:tcMar>
        </w:tcPr>
        <w:p w:rsidR="0026006F" w:rsidRPr="007B729E" w:rsidRDefault="0026006F" w:rsidP="0026006F">
          <w:pPr>
            <w:jc w:val="both"/>
            <w:rPr>
              <w:rFonts w:ascii="Arial" w:hAnsi="Arial" w:cs="Arial"/>
            </w:rPr>
          </w:pPr>
          <w:r w:rsidRPr="007B729E">
            <w:rPr>
              <w:rFonts w:ascii="Arial" w:eastAsia="DejaVu Sans" w:hAnsi="Arial" w:cs="Arial"/>
              <w:color w:val="000000"/>
            </w:rPr>
            <w:t xml:space="preserve">Grad de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confidențialitate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: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Restricționat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Acest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document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este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destinat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exclusiv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adresantului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. 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Informațiile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pot fi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utilizate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doar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de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persoana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sau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entitatea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căreia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i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-au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fost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 xml:space="preserve"> </w:t>
          </w:r>
          <w:proofErr w:type="spellStart"/>
          <w:r w:rsidRPr="007B729E">
            <w:rPr>
              <w:rFonts w:ascii="Arial" w:eastAsia="DejaVu Sans" w:hAnsi="Arial" w:cs="Arial"/>
              <w:color w:val="000000"/>
            </w:rPr>
            <w:t>adresate</w:t>
          </w:r>
          <w:proofErr w:type="spellEnd"/>
          <w:r w:rsidRPr="007B729E">
            <w:rPr>
              <w:rFonts w:ascii="Arial" w:eastAsia="DejaVu Sans" w:hAnsi="Arial" w:cs="Arial"/>
              <w:color w:val="000000"/>
            </w:rPr>
            <w:t>.</w:t>
          </w:r>
        </w:p>
      </w:tc>
    </w:tr>
  </w:tbl>
  <w:p w:rsidR="0026006F" w:rsidRDefault="0026006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2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2E5541"/>
    <w:multiLevelType w:val="hybridMultilevel"/>
    <w:tmpl w:val="BA20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14A8F"/>
    <w:rsid w:val="00016E4D"/>
    <w:rsid w:val="0003115D"/>
    <w:rsid w:val="00050A1C"/>
    <w:rsid w:val="00065325"/>
    <w:rsid w:val="00075E3D"/>
    <w:rsid w:val="00092FD8"/>
    <w:rsid w:val="000A18A9"/>
    <w:rsid w:val="000A37BB"/>
    <w:rsid w:val="000C37C3"/>
    <w:rsid w:val="000D1A2F"/>
    <w:rsid w:val="000F1600"/>
    <w:rsid w:val="00114A18"/>
    <w:rsid w:val="001212FC"/>
    <w:rsid w:val="00155567"/>
    <w:rsid w:val="0018791C"/>
    <w:rsid w:val="001A3EC5"/>
    <w:rsid w:val="001D2E7B"/>
    <w:rsid w:val="001D7381"/>
    <w:rsid w:val="002062AD"/>
    <w:rsid w:val="002065F1"/>
    <w:rsid w:val="00221F88"/>
    <w:rsid w:val="00224DD9"/>
    <w:rsid w:val="00231C67"/>
    <w:rsid w:val="00233154"/>
    <w:rsid w:val="00233E06"/>
    <w:rsid w:val="0026006F"/>
    <w:rsid w:val="00263AE5"/>
    <w:rsid w:val="00265BF2"/>
    <w:rsid w:val="00282E38"/>
    <w:rsid w:val="00293644"/>
    <w:rsid w:val="002A7E8A"/>
    <w:rsid w:val="002C0866"/>
    <w:rsid w:val="002E0EAB"/>
    <w:rsid w:val="002E3C40"/>
    <w:rsid w:val="00320078"/>
    <w:rsid w:val="0032574C"/>
    <w:rsid w:val="00331ABC"/>
    <w:rsid w:val="00335CF4"/>
    <w:rsid w:val="003557D0"/>
    <w:rsid w:val="00392AF5"/>
    <w:rsid w:val="003A1043"/>
    <w:rsid w:val="003C4E0E"/>
    <w:rsid w:val="003C6C34"/>
    <w:rsid w:val="003E6934"/>
    <w:rsid w:val="004041BE"/>
    <w:rsid w:val="00435AAE"/>
    <w:rsid w:val="0044425D"/>
    <w:rsid w:val="00467B57"/>
    <w:rsid w:val="004A3C6B"/>
    <w:rsid w:val="004C0677"/>
    <w:rsid w:val="004E568E"/>
    <w:rsid w:val="004F0A31"/>
    <w:rsid w:val="004F798D"/>
    <w:rsid w:val="00501179"/>
    <w:rsid w:val="005108A9"/>
    <w:rsid w:val="00534E6B"/>
    <w:rsid w:val="005378D4"/>
    <w:rsid w:val="00554F37"/>
    <w:rsid w:val="0057080F"/>
    <w:rsid w:val="00576414"/>
    <w:rsid w:val="005767DD"/>
    <w:rsid w:val="005800B9"/>
    <w:rsid w:val="00584E94"/>
    <w:rsid w:val="005F0B4B"/>
    <w:rsid w:val="0061668E"/>
    <w:rsid w:val="00620103"/>
    <w:rsid w:val="0063435C"/>
    <w:rsid w:val="00657325"/>
    <w:rsid w:val="00664C84"/>
    <w:rsid w:val="00665A48"/>
    <w:rsid w:val="00680913"/>
    <w:rsid w:val="00686576"/>
    <w:rsid w:val="006915B2"/>
    <w:rsid w:val="0069317F"/>
    <w:rsid w:val="006B30B2"/>
    <w:rsid w:val="006C6560"/>
    <w:rsid w:val="006D6AE4"/>
    <w:rsid w:val="006F281B"/>
    <w:rsid w:val="00701432"/>
    <w:rsid w:val="00705CED"/>
    <w:rsid w:val="00714308"/>
    <w:rsid w:val="00743015"/>
    <w:rsid w:val="0075112E"/>
    <w:rsid w:val="00771C66"/>
    <w:rsid w:val="00784C6A"/>
    <w:rsid w:val="00786F68"/>
    <w:rsid w:val="007918B9"/>
    <w:rsid w:val="007A04DF"/>
    <w:rsid w:val="007A2351"/>
    <w:rsid w:val="007A241F"/>
    <w:rsid w:val="007B729E"/>
    <w:rsid w:val="00806555"/>
    <w:rsid w:val="00810DE2"/>
    <w:rsid w:val="0082257F"/>
    <w:rsid w:val="008267EC"/>
    <w:rsid w:val="0083319A"/>
    <w:rsid w:val="00854E6F"/>
    <w:rsid w:val="008564D5"/>
    <w:rsid w:val="00860146"/>
    <w:rsid w:val="008725A8"/>
    <w:rsid w:val="00886D70"/>
    <w:rsid w:val="008B18BC"/>
    <w:rsid w:val="008B66D5"/>
    <w:rsid w:val="008D2D06"/>
    <w:rsid w:val="008E70F4"/>
    <w:rsid w:val="008F1434"/>
    <w:rsid w:val="008F2467"/>
    <w:rsid w:val="008F33F5"/>
    <w:rsid w:val="009023DA"/>
    <w:rsid w:val="009228FC"/>
    <w:rsid w:val="009270D4"/>
    <w:rsid w:val="009356AE"/>
    <w:rsid w:val="00944A65"/>
    <w:rsid w:val="00965952"/>
    <w:rsid w:val="00967449"/>
    <w:rsid w:val="009731FD"/>
    <w:rsid w:val="009B6099"/>
    <w:rsid w:val="009D1A09"/>
    <w:rsid w:val="009E354E"/>
    <w:rsid w:val="009E73FD"/>
    <w:rsid w:val="009F7714"/>
    <w:rsid w:val="00A016DD"/>
    <w:rsid w:val="00A23C3C"/>
    <w:rsid w:val="00A34AC5"/>
    <w:rsid w:val="00A34CDE"/>
    <w:rsid w:val="00A57882"/>
    <w:rsid w:val="00A57D69"/>
    <w:rsid w:val="00A6346F"/>
    <w:rsid w:val="00A846F9"/>
    <w:rsid w:val="00A869BD"/>
    <w:rsid w:val="00AA429C"/>
    <w:rsid w:val="00AD0722"/>
    <w:rsid w:val="00AD70C2"/>
    <w:rsid w:val="00AD7408"/>
    <w:rsid w:val="00B23066"/>
    <w:rsid w:val="00B32B11"/>
    <w:rsid w:val="00B505E7"/>
    <w:rsid w:val="00B60BB3"/>
    <w:rsid w:val="00B6312E"/>
    <w:rsid w:val="00B75F77"/>
    <w:rsid w:val="00B94089"/>
    <w:rsid w:val="00B945BA"/>
    <w:rsid w:val="00BA74C6"/>
    <w:rsid w:val="00BD03F1"/>
    <w:rsid w:val="00C2567F"/>
    <w:rsid w:val="00C313E3"/>
    <w:rsid w:val="00C327E0"/>
    <w:rsid w:val="00C42978"/>
    <w:rsid w:val="00C70D65"/>
    <w:rsid w:val="00C87D62"/>
    <w:rsid w:val="00CA1C59"/>
    <w:rsid w:val="00CB0660"/>
    <w:rsid w:val="00CE437D"/>
    <w:rsid w:val="00CF75AF"/>
    <w:rsid w:val="00D0361E"/>
    <w:rsid w:val="00D12BD0"/>
    <w:rsid w:val="00D411F3"/>
    <w:rsid w:val="00D43134"/>
    <w:rsid w:val="00D5494D"/>
    <w:rsid w:val="00D63DE0"/>
    <w:rsid w:val="00D72629"/>
    <w:rsid w:val="00D8347C"/>
    <w:rsid w:val="00D84F17"/>
    <w:rsid w:val="00D87B94"/>
    <w:rsid w:val="00D90CF0"/>
    <w:rsid w:val="00D9202A"/>
    <w:rsid w:val="00D945B6"/>
    <w:rsid w:val="00DB2852"/>
    <w:rsid w:val="00DF6827"/>
    <w:rsid w:val="00E10CDA"/>
    <w:rsid w:val="00E219CB"/>
    <w:rsid w:val="00E56C4D"/>
    <w:rsid w:val="00E63574"/>
    <w:rsid w:val="00E63737"/>
    <w:rsid w:val="00E91418"/>
    <w:rsid w:val="00EC4BDF"/>
    <w:rsid w:val="00ED6D46"/>
    <w:rsid w:val="00ED75C1"/>
    <w:rsid w:val="00F030AA"/>
    <w:rsid w:val="00F21582"/>
    <w:rsid w:val="00F715D9"/>
    <w:rsid w:val="00F83214"/>
    <w:rsid w:val="00F92496"/>
    <w:rsid w:val="00FA402C"/>
    <w:rsid w:val="00FB040B"/>
    <w:rsid w:val="00FB712A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Titlu1">
    <w:name w:val="heading 1"/>
    <w:basedOn w:val="Normal"/>
    <w:next w:val="Normal"/>
    <w:link w:val="Titlu1Caracter"/>
    <w:uiPriority w:val="9"/>
    <w:qFormat/>
    <w:rsid w:val="0044425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rsid w:val="009E73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table" w:styleId="Tabelsimplu5">
    <w:name w:val="Plain Table 5"/>
    <w:basedOn w:val="TabelNormal"/>
    <w:uiPriority w:val="45"/>
    <w:rsid w:val="00B940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gril1Luminos">
    <w:name w:val="Grid Table 1 Light"/>
    <w:basedOn w:val="TabelNormal"/>
    <w:uiPriority w:val="46"/>
    <w:rsid w:val="00B940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deparagrafimplicit"/>
    <w:uiPriority w:val="99"/>
    <w:unhideWhenUsed/>
    <w:rsid w:val="00584E94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84E94"/>
    <w:rPr>
      <w:color w:val="605E5C"/>
      <w:shd w:val="clear" w:color="auto" w:fill="E1DFDD"/>
    </w:rPr>
  </w:style>
  <w:style w:type="table" w:styleId="Tabelsimplu1">
    <w:name w:val="Plain Table 1"/>
    <w:basedOn w:val="TabelNormal"/>
    <w:uiPriority w:val="41"/>
    <w:rsid w:val="002A7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f">
    <w:name w:val="List Paragraph"/>
    <w:basedOn w:val="Normal"/>
    <w:uiPriority w:val="34"/>
    <w:qFormat/>
    <w:rsid w:val="00B60BB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35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35AAE"/>
    <w:rPr>
      <w:rFonts w:ascii="Courier New" w:eastAsia="Times New Roman" w:hAnsi="Courier New" w:cs="Courier New"/>
      <w:sz w:val="20"/>
      <w:szCs w:val="20"/>
      <w:lang w:val="en-US"/>
    </w:rPr>
  </w:style>
  <w:style w:type="character" w:styleId="CodHTML">
    <w:name w:val="HTML Code"/>
    <w:basedOn w:val="Fontdeparagrafimplicit"/>
    <w:uiPriority w:val="99"/>
    <w:semiHidden/>
    <w:unhideWhenUsed/>
    <w:rsid w:val="00435AAE"/>
    <w:rPr>
      <w:rFonts w:ascii="Courier New" w:eastAsia="Times New Roman" w:hAnsi="Courier New" w:cs="Courier New"/>
      <w:sz w:val="20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444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E73F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7B729E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7B729E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7B729E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7B729E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600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6006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32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12</cp:revision>
  <dcterms:created xsi:type="dcterms:W3CDTF">2019-02-15T15:53:00Z</dcterms:created>
  <dcterms:modified xsi:type="dcterms:W3CDTF">2019-02-22T14:31:00Z</dcterms:modified>
</cp:coreProperties>
</file>