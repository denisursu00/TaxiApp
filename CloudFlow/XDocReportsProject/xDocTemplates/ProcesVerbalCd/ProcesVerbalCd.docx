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customUIRelID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"/>
        <w:gridCol w:w="30"/>
        <w:gridCol w:w="10"/>
        <w:gridCol w:w="30"/>
        <w:gridCol w:w="10"/>
        <w:gridCol w:w="870"/>
        <w:gridCol w:w="10"/>
        <w:gridCol w:w="90"/>
        <w:gridCol w:w="10"/>
        <w:gridCol w:w="590"/>
        <w:gridCol w:w="10"/>
        <w:gridCol w:w="490"/>
        <w:gridCol w:w="1890"/>
        <w:gridCol w:w="610"/>
        <w:gridCol w:w="10"/>
        <w:gridCol w:w="190"/>
        <w:gridCol w:w="10"/>
        <w:gridCol w:w="50"/>
        <w:gridCol w:w="10"/>
        <w:gridCol w:w="470"/>
        <w:gridCol w:w="1880"/>
        <w:gridCol w:w="10"/>
        <w:gridCol w:w="230"/>
        <w:gridCol w:w="10"/>
        <w:gridCol w:w="1350"/>
        <w:gridCol w:w="10"/>
        <w:gridCol w:w="180"/>
        <w:gridCol w:w="30"/>
        <w:gridCol w:w="10"/>
      </w:tblGrid>
      <w:tr w:rsidR="00D4215E" w:rsidTr="003A5621">
        <w:trPr>
          <w:gridBefore w:val="1"/>
          <w:wBefore w:w="10" w:type="dxa"/>
          <w:trHeight w:hRule="exact" w:val="120"/>
        </w:trPr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  <w:bookmarkStart w:id="0" w:name="_GoBack"/>
            <w:bookmarkEnd w:id="0"/>
          </w:p>
        </w:tc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88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490" w:type="dxa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890" w:type="dxa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6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470" w:type="dxa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89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2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36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80" w:type="dxa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</w:tr>
      <w:tr w:rsidR="00D4215E" w:rsidTr="00D4215E">
        <w:trPr>
          <w:gridBefore w:val="1"/>
          <w:wBefore w:w="10" w:type="dxa"/>
          <w:trHeight w:val="1120"/>
        </w:trPr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9060" w:type="dxa"/>
            <w:gridSpan w:val="2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215E" w:rsidRDefault="00D4215E" w:rsidP="00883B92">
            <w:pPr>
              <w:jc w:val="center"/>
            </w:pPr>
            <w:proofErr w:type="spellStart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Proces</w:t>
            </w:r>
            <w:proofErr w:type="spellEnd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 xml:space="preserve"> Verbal al </w:t>
            </w:r>
            <w:proofErr w:type="spellStart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ședinței</w:t>
            </w:r>
            <w:proofErr w:type="spellEnd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Consiliului</w:t>
            </w:r>
            <w:proofErr w:type="spellEnd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 xml:space="preserve">  Director al ARB  </w:t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br/>
              <w:t xml:space="preserve"> care a </w:t>
            </w:r>
            <w:proofErr w:type="spellStart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avut</w:t>
            </w:r>
            <w:proofErr w:type="spellEnd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loc</w:t>
            </w:r>
            <w:proofErr w:type="spellEnd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 xml:space="preserve"> la data de </w:t>
            </w:r>
            <w:r w:rsidR="00B34180"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begin"/>
            </w:r>
            <w:r w:rsidR="00B34180"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instrText xml:space="preserve"> MERGEFIELD $data_sedinta \* MERGEFORMAT </w:instrText>
            </w:r>
            <w:r w:rsidR="00B34180"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separate"/>
            </w:r>
            <w:r w:rsidR="00B34180">
              <w:rPr>
                <w:rFonts w:ascii="DejaVu Serif" w:eastAsia="DejaVu Serif" w:hAnsi="DejaVu Serif" w:cs="DejaVu Serif"/>
                <w:b/>
                <w:noProof/>
                <w:color w:val="000000"/>
                <w:sz w:val="22"/>
              </w:rPr>
              <w:t>«$data_sedinta»</w:t>
            </w:r>
            <w:r w:rsidR="00B34180"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end"/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ora</w:t>
            </w:r>
            <w:proofErr w:type="spellEnd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 xml:space="preserve"> </w:t>
            </w:r>
            <w:r w:rsidR="00B34180"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begin"/>
            </w:r>
            <w:r w:rsidR="00B34180"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instrText xml:space="preserve"> MERGEFIELD $data_sedinta_time \* MERGEFORMAT </w:instrText>
            </w:r>
            <w:r w:rsidR="00B34180"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separate"/>
            </w:r>
            <w:r w:rsidR="00B34180">
              <w:rPr>
                <w:rFonts w:ascii="DejaVu Serif" w:eastAsia="DejaVu Serif" w:hAnsi="DejaVu Serif" w:cs="DejaVu Serif"/>
                <w:b/>
                <w:noProof/>
                <w:color w:val="000000"/>
                <w:sz w:val="22"/>
              </w:rPr>
              <w:t>«$data_sedinta_time»</w:t>
            </w:r>
            <w:r w:rsidR="00B34180"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end"/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 xml:space="preserve">, la </w:t>
            </w:r>
            <w:proofErr w:type="spellStart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sediul</w:t>
            </w:r>
            <w:proofErr w:type="spellEnd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 xml:space="preserve"> </w:t>
            </w:r>
            <w:r w:rsidR="00B34180"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begin"/>
            </w:r>
            <w:r w:rsidR="00B34180"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instrText xml:space="preserve"> MERGEFIELD $locatie \* MERGEFORMAT </w:instrText>
            </w:r>
            <w:r w:rsidR="00B34180"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separate"/>
            </w:r>
            <w:r w:rsidR="00B34180">
              <w:rPr>
                <w:rFonts w:ascii="DejaVu Serif" w:eastAsia="DejaVu Serif" w:hAnsi="DejaVu Serif" w:cs="DejaVu Serif"/>
                <w:b/>
                <w:noProof/>
                <w:color w:val="000000"/>
                <w:sz w:val="22"/>
              </w:rPr>
              <w:t>«$locatie»</w:t>
            </w:r>
            <w:r w:rsidR="00B34180"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end"/>
            </w:r>
          </w:p>
        </w:tc>
      </w:tr>
      <w:tr w:rsidR="00D4215E" w:rsidTr="003A5621">
        <w:trPr>
          <w:gridBefore w:val="1"/>
          <w:wBefore w:w="10" w:type="dxa"/>
          <w:trHeight w:hRule="exact" w:val="400"/>
        </w:trPr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88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490" w:type="dxa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890" w:type="dxa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6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470" w:type="dxa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89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2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36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80" w:type="dxa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</w:tr>
      <w:tr w:rsidR="00D4215E" w:rsidTr="00D4215E">
        <w:trPr>
          <w:gridBefore w:val="1"/>
          <w:wBefore w:w="10" w:type="dxa"/>
          <w:trHeight w:val="400"/>
        </w:trPr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9060" w:type="dxa"/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215E" w:rsidRDefault="00D4215E" w:rsidP="00883B92">
            <w:r>
              <w:rPr>
                <w:rFonts w:ascii="DejaVu Serif" w:eastAsia="DejaVu Serif" w:hAnsi="DejaVu Serif" w:cs="DejaVu Serif"/>
                <w:color w:val="000000"/>
                <w:sz w:val="22"/>
              </w:rPr>
              <w:t xml:space="preserve">Au </w:t>
            </w:r>
            <w:proofErr w:type="spellStart"/>
            <w:r>
              <w:rPr>
                <w:rFonts w:ascii="DejaVu Serif" w:eastAsia="DejaVu Serif" w:hAnsi="DejaVu Serif" w:cs="DejaVu Serif"/>
                <w:color w:val="000000"/>
                <w:sz w:val="22"/>
              </w:rPr>
              <w:t>participat</w:t>
            </w:r>
            <w:proofErr w:type="spellEnd"/>
            <w:r>
              <w:rPr>
                <w:rFonts w:ascii="DejaVu Serif" w:eastAsia="DejaVu Serif" w:hAnsi="DejaVu Serif" w:cs="DejaVu Serif"/>
                <w:color w:val="000000"/>
                <w:sz w:val="22"/>
              </w:rPr>
              <w:t xml:space="preserve"> la </w:t>
            </w:r>
            <w:proofErr w:type="spellStart"/>
            <w:r>
              <w:rPr>
                <w:rFonts w:ascii="DejaVu Serif" w:eastAsia="DejaVu Serif" w:hAnsi="DejaVu Serif" w:cs="DejaVu Serif"/>
                <w:color w:val="000000"/>
                <w:sz w:val="22"/>
              </w:rPr>
              <w:t>ședință</w:t>
            </w:r>
            <w:proofErr w:type="spellEnd"/>
            <w:r>
              <w:rPr>
                <w:rFonts w:ascii="DejaVu Serif" w:eastAsia="DejaVu Serif" w:hAnsi="DejaVu Serif" w:cs="DejaVu Serif"/>
                <w:color w:val="000000"/>
                <w:sz w:val="22"/>
              </w:rPr>
              <w:t xml:space="preserve">: </w:t>
            </w:r>
          </w:p>
        </w:tc>
      </w:tr>
      <w:tr w:rsidR="00D4215E" w:rsidTr="00D4215E">
        <w:trPr>
          <w:gridBefore w:val="1"/>
          <w:wBefore w:w="10" w:type="dxa"/>
          <w:trHeight w:val="600"/>
        </w:trPr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9060" w:type="dxa"/>
            <w:gridSpan w:val="2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D4215E" w:rsidRDefault="00D4215E" w:rsidP="00883B92">
            <w:proofErr w:type="spellStart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Membrii</w:t>
            </w:r>
            <w:proofErr w:type="spellEnd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Consiliului</w:t>
            </w:r>
            <w:proofErr w:type="spellEnd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 xml:space="preserve"> Director al ARB:</w:t>
            </w:r>
          </w:p>
        </w:tc>
      </w:tr>
      <w:tr w:rsidR="00D4215E" w:rsidTr="00D4215E">
        <w:trPr>
          <w:gridAfter w:val="1"/>
          <w:wAfter w:w="10" w:type="dxa"/>
          <w:trHeight w:val="600"/>
        </w:trPr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9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215E" w:rsidRDefault="00D4215E" w:rsidP="00883B92">
            <w:pPr>
              <w:jc w:val="center"/>
            </w:pP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Nr.</w:t>
            </w:r>
          </w:p>
        </w:tc>
        <w:tc>
          <w:tcPr>
            <w:tcW w:w="396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215E" w:rsidRDefault="00D4215E" w:rsidP="00883B92">
            <w:pPr>
              <w:jc w:val="center"/>
            </w:pPr>
            <w:proofErr w:type="spellStart"/>
            <w:proofErr w:type="gramStart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Membrii</w:t>
            </w:r>
            <w:proofErr w:type="spellEnd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 xml:space="preserve">  </w:t>
            </w:r>
            <w:proofErr w:type="spellStart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Consiliului</w:t>
            </w:r>
            <w:proofErr w:type="spellEnd"/>
            <w:proofErr w:type="gramEnd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 xml:space="preserve"> Director al ARB</w:t>
            </w:r>
          </w:p>
        </w:tc>
        <w:tc>
          <w:tcPr>
            <w:tcW w:w="26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215E" w:rsidRDefault="00D4215E" w:rsidP="00883B92">
            <w:pPr>
              <w:jc w:val="center"/>
            </w:pPr>
            <w:proofErr w:type="spellStart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Functie</w:t>
            </w:r>
            <w:proofErr w:type="spellEnd"/>
          </w:p>
        </w:tc>
        <w:tc>
          <w:tcPr>
            <w:tcW w:w="15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215E" w:rsidRDefault="00D4215E" w:rsidP="00883B92">
            <w:pPr>
              <w:jc w:val="center"/>
            </w:pPr>
            <w:proofErr w:type="spellStart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Semnatura</w:t>
            </w:r>
            <w:proofErr w:type="spellEnd"/>
          </w:p>
        </w:tc>
      </w:tr>
      <w:tr w:rsidR="00D4215E" w:rsidTr="003A5621">
        <w:trPr>
          <w:gridAfter w:val="4"/>
          <w:wAfter w:w="230" w:type="dxa"/>
          <w:trHeight w:hRule="exact" w:val="20"/>
        </w:trPr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88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890" w:type="dxa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610" w:type="dxa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6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48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880" w:type="dxa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2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36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</w:tr>
      <w:tr w:rsidR="00D4215E" w:rsidTr="00D4215E">
        <w:trPr>
          <w:gridAfter w:val="1"/>
          <w:wAfter w:w="10" w:type="dxa"/>
          <w:trHeight w:val="500"/>
        </w:trPr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9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215E" w:rsidRDefault="00B34180" w:rsidP="00AC517E"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begin"/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instrText xml:space="preserve"> MERGEFIELD $membrii_consiliu_director_arb.nr_crt \* MERGEFORMAT </w:instrText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separate"/>
            </w:r>
            <w:r>
              <w:rPr>
                <w:rFonts w:ascii="DejaVu Serif" w:eastAsia="DejaVu Serif" w:hAnsi="DejaVu Serif" w:cs="DejaVu Serif"/>
                <w:b/>
                <w:noProof/>
                <w:color w:val="000000"/>
                <w:sz w:val="22"/>
              </w:rPr>
              <w:t>«$membrii_consiliu_director_arb.nr_crt»</w:t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end"/>
            </w:r>
          </w:p>
        </w:tc>
        <w:tc>
          <w:tcPr>
            <w:tcW w:w="396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215E" w:rsidRDefault="00B34180" w:rsidP="00AC517E"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begin"/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instrText xml:space="preserve"> MERGEFIELD $membrii_consiliu_director_arb.membru \* MERGEFORMAT </w:instrText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separate"/>
            </w:r>
            <w:r>
              <w:rPr>
                <w:rFonts w:ascii="DejaVu Serif" w:eastAsia="DejaVu Serif" w:hAnsi="DejaVu Serif" w:cs="DejaVu Serif"/>
                <w:b/>
                <w:noProof/>
                <w:color w:val="000000"/>
                <w:sz w:val="22"/>
              </w:rPr>
              <w:t>«$membrii_consiliu_director_arb.membru»</w:t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end"/>
            </w:r>
          </w:p>
        </w:tc>
        <w:tc>
          <w:tcPr>
            <w:tcW w:w="26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215E" w:rsidRDefault="00B34180" w:rsidP="00AC517E"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begin"/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instrText xml:space="preserve"> MERGEFIELD $membrii_consiliu_director_arb.functie_membru \* MERGEFORMAT </w:instrText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separate"/>
            </w:r>
            <w:r>
              <w:rPr>
                <w:rFonts w:ascii="DejaVu Serif" w:eastAsia="DejaVu Serif" w:hAnsi="DejaVu Serif" w:cs="DejaVu Serif"/>
                <w:b/>
                <w:noProof/>
                <w:color w:val="000000"/>
                <w:sz w:val="22"/>
              </w:rPr>
              <w:t>«$membrii_consiliu_director_arb.functie_m»</w:t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end"/>
            </w:r>
          </w:p>
        </w:tc>
        <w:tc>
          <w:tcPr>
            <w:tcW w:w="15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215E" w:rsidRDefault="00D4215E" w:rsidP="00AC517E"/>
        </w:tc>
      </w:tr>
      <w:tr w:rsidR="00D4215E" w:rsidTr="003A5621">
        <w:trPr>
          <w:gridAfter w:val="4"/>
          <w:wAfter w:w="230" w:type="dxa"/>
          <w:trHeight w:hRule="exact" w:val="680"/>
        </w:trPr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88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890" w:type="dxa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610" w:type="dxa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6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48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880" w:type="dxa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2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36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</w:tr>
      <w:tr w:rsidR="00D4215E" w:rsidTr="00D4215E">
        <w:trPr>
          <w:gridAfter w:val="1"/>
          <w:wAfter w:w="10" w:type="dxa"/>
          <w:trHeight w:val="600"/>
        </w:trPr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9060" w:type="dxa"/>
            <w:gridSpan w:val="2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D4215E" w:rsidRDefault="00D4215E" w:rsidP="00883B92">
            <w:proofErr w:type="spellStart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Invitați</w:t>
            </w:r>
            <w:proofErr w:type="spellEnd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 xml:space="preserve"> - </w:t>
            </w:r>
            <w:proofErr w:type="spellStart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executiv</w:t>
            </w:r>
            <w:proofErr w:type="spellEnd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ARB :</w:t>
            </w:r>
            <w:proofErr w:type="gramEnd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 xml:space="preserve"> </w:t>
            </w:r>
          </w:p>
        </w:tc>
      </w:tr>
      <w:tr w:rsidR="00D4215E" w:rsidTr="003A5621">
        <w:trPr>
          <w:gridAfter w:val="4"/>
          <w:wAfter w:w="230" w:type="dxa"/>
          <w:trHeight w:hRule="exact" w:val="400"/>
        </w:trPr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88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890" w:type="dxa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610" w:type="dxa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6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48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880" w:type="dxa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2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36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</w:tr>
      <w:tr w:rsidR="00D4215E" w:rsidTr="00D4215E">
        <w:trPr>
          <w:gridAfter w:val="1"/>
          <w:wAfter w:w="10" w:type="dxa"/>
          <w:trHeight w:val="400"/>
        </w:trPr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02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215E" w:rsidRDefault="00D4215E" w:rsidP="00883B92">
            <w:pPr>
              <w:jc w:val="center"/>
            </w:pPr>
            <w:r>
              <w:rPr>
                <w:rFonts w:ascii="DejaVu Serif" w:eastAsia="DejaVu Serif" w:hAnsi="DejaVu Serif" w:cs="DejaVu Serif"/>
                <w:b/>
                <w:color w:val="000000"/>
              </w:rPr>
              <w:t>Nr.crt.</w:t>
            </w:r>
          </w:p>
        </w:tc>
        <w:tc>
          <w:tcPr>
            <w:tcW w:w="36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215E" w:rsidRDefault="00D4215E" w:rsidP="00883B92">
            <w:pPr>
              <w:jc w:val="center"/>
            </w:pPr>
            <w:proofErr w:type="spellStart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Invitati</w:t>
            </w:r>
            <w:proofErr w:type="spellEnd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executiv</w:t>
            </w:r>
            <w:proofErr w:type="spellEnd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 xml:space="preserve"> ARB</w:t>
            </w:r>
          </w:p>
        </w:tc>
        <w:tc>
          <w:tcPr>
            <w:tcW w:w="4440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215E" w:rsidRDefault="00D4215E" w:rsidP="00883B92">
            <w:pPr>
              <w:jc w:val="center"/>
            </w:pPr>
            <w:proofErr w:type="spellStart"/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Functie</w:t>
            </w:r>
            <w:proofErr w:type="spellEnd"/>
          </w:p>
        </w:tc>
      </w:tr>
      <w:tr w:rsidR="00D4215E" w:rsidTr="00D4215E">
        <w:trPr>
          <w:gridAfter w:val="1"/>
          <w:wAfter w:w="10" w:type="dxa"/>
          <w:trHeight w:val="400"/>
        </w:trPr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02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215E" w:rsidRDefault="00B34180" w:rsidP="00AC517E">
            <w:r>
              <w:rPr>
                <w:rFonts w:ascii="DejaVu Serif" w:eastAsia="DejaVu Serif" w:hAnsi="DejaVu Serif" w:cs="DejaVu Serif"/>
                <w:b/>
                <w:color w:val="000000"/>
              </w:rPr>
              <w:fldChar w:fldCharType="begin"/>
            </w:r>
            <w:r>
              <w:rPr>
                <w:rFonts w:ascii="DejaVu Serif" w:eastAsia="DejaVu Serif" w:hAnsi="DejaVu Serif" w:cs="DejaVu Serif"/>
                <w:b/>
                <w:color w:val="000000"/>
              </w:rPr>
              <w:instrText xml:space="preserve"> MERGEFIELD $informatii_invitati_externi.nr_crt \* MERGEFORMAT </w:instrText>
            </w:r>
            <w:r>
              <w:rPr>
                <w:rFonts w:ascii="DejaVu Serif" w:eastAsia="DejaVu Serif" w:hAnsi="DejaVu Serif" w:cs="DejaVu Serif"/>
                <w:b/>
                <w:color w:val="000000"/>
              </w:rPr>
              <w:fldChar w:fldCharType="separate"/>
            </w:r>
            <w:r>
              <w:rPr>
                <w:rFonts w:ascii="DejaVu Serif" w:eastAsia="DejaVu Serif" w:hAnsi="DejaVu Serif" w:cs="DejaVu Serif"/>
                <w:b/>
                <w:noProof/>
                <w:color w:val="000000"/>
              </w:rPr>
              <w:t>«$informatii_invitati_externi.nr_crt»</w:t>
            </w:r>
            <w:r>
              <w:rPr>
                <w:rFonts w:ascii="DejaVu Serif" w:eastAsia="DejaVu Serif" w:hAnsi="DejaVu Serif" w:cs="DejaVu Serif"/>
                <w:b/>
                <w:color w:val="000000"/>
              </w:rPr>
              <w:fldChar w:fldCharType="end"/>
            </w:r>
          </w:p>
        </w:tc>
        <w:tc>
          <w:tcPr>
            <w:tcW w:w="36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215E" w:rsidRDefault="00B34180" w:rsidP="00AC517E"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begin"/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instrText xml:space="preserve"> MERGEFIELD $informatii_invitati_externi.nume_invitat_extern \* MERGEFORMAT </w:instrText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separate"/>
            </w:r>
            <w:r>
              <w:rPr>
                <w:rFonts w:ascii="DejaVu Serif" w:eastAsia="DejaVu Serif" w:hAnsi="DejaVu Serif" w:cs="DejaVu Serif"/>
                <w:b/>
                <w:noProof/>
                <w:color w:val="000000"/>
                <w:sz w:val="22"/>
              </w:rPr>
              <w:t>«$informatii_invitati_externi.nume_invita»</w:t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end"/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 xml:space="preserve"> </w:t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begin"/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instrText xml:space="preserve"> MERGEFIELD $informatii_invitati_externi.prenume_invitat_extern \* MERGEFORMAT </w:instrText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separate"/>
            </w:r>
            <w:r>
              <w:rPr>
                <w:rFonts w:ascii="DejaVu Serif" w:eastAsia="DejaVu Serif" w:hAnsi="DejaVu Serif" w:cs="DejaVu Serif"/>
                <w:b/>
                <w:noProof/>
                <w:color w:val="000000"/>
                <w:sz w:val="22"/>
              </w:rPr>
              <w:t>«$informatii_invitati_externi.prenume_inv»</w:t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end"/>
            </w:r>
          </w:p>
        </w:tc>
        <w:tc>
          <w:tcPr>
            <w:tcW w:w="4440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215E" w:rsidRDefault="00B34180" w:rsidP="00AC517E"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begin"/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instrText xml:space="preserve"> MERGEFIELD $informatii_invitati_externi.functie_invitat_extern \* MERGEFORMAT </w:instrText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separate"/>
            </w:r>
            <w:r>
              <w:rPr>
                <w:rFonts w:ascii="DejaVu Serif" w:eastAsia="DejaVu Serif" w:hAnsi="DejaVu Serif" w:cs="DejaVu Serif"/>
                <w:b/>
                <w:noProof/>
                <w:color w:val="000000"/>
                <w:sz w:val="22"/>
              </w:rPr>
              <w:t>«$informatii_invitati_externi.functie_inv»</w:t>
            </w: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fldChar w:fldCharType="end"/>
            </w:r>
          </w:p>
        </w:tc>
      </w:tr>
      <w:tr w:rsidR="00D4215E" w:rsidTr="003A5621">
        <w:trPr>
          <w:gridAfter w:val="4"/>
          <w:wAfter w:w="230" w:type="dxa"/>
          <w:trHeight w:hRule="exact" w:val="1100"/>
        </w:trPr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88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6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5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890" w:type="dxa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610" w:type="dxa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6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48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880" w:type="dxa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2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136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</w:tr>
      <w:tr w:rsidR="00D4215E" w:rsidTr="00D4215E">
        <w:trPr>
          <w:gridAfter w:val="4"/>
          <w:wAfter w:w="230" w:type="dxa"/>
          <w:trHeight w:val="440"/>
        </w:trPr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8800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4180" w:rsidRDefault="00B34180" w:rsidP="00DA624B">
            <w:r>
              <w:rPr>
                <w:rFonts w:ascii="SansSerif" w:eastAsia="SansSerif" w:hAnsi="SansSerif" w:cs="SansSerif"/>
                <w:b/>
                <w:color w:val="000000"/>
              </w:rPr>
              <w:fldChar w:fldCharType="begin"/>
            </w:r>
            <w:r>
              <w:rPr>
                <w:rFonts w:ascii="SansSerif" w:eastAsia="SansSerif" w:hAnsi="SansSerif" w:cs="SansSerif"/>
                <w:b/>
                <w:color w:val="000000"/>
              </w:rPr>
              <w:instrText xml:space="preserve"> MERGEFIELD @before-row#foreach($capitoleIter in $informatii_discutii_decizii) \* MERGEFORMAT </w:instrText>
            </w:r>
            <w:r>
              <w:rPr>
                <w:rFonts w:ascii="SansSerif" w:eastAsia="SansSerif" w:hAnsi="SansSerif" w:cs="SansSerif"/>
                <w:b/>
                <w:color w:val="000000"/>
              </w:rPr>
              <w:fldChar w:fldCharType="separate"/>
            </w:r>
            <w:r>
              <w:rPr>
                <w:rFonts w:ascii="SansSerif" w:eastAsia="SansSerif" w:hAnsi="SansSerif" w:cs="SansSerif"/>
                <w:b/>
                <w:noProof/>
                <w:color w:val="000000"/>
              </w:rPr>
              <w:t>«@before-row#foreach($capitoleIter»</w:t>
            </w:r>
            <w:r>
              <w:rPr>
                <w:rFonts w:ascii="SansSerif" w:eastAsia="SansSerif" w:hAnsi="SansSerif" w:cs="SansSerif"/>
                <w:b/>
                <w:color w:val="000000"/>
              </w:rPr>
              <w:fldChar w:fldCharType="end"/>
            </w:r>
            <w:r>
              <w:rPr>
                <w:rFonts w:ascii="SansSerif" w:eastAsia="SansSerif" w:hAnsi="SansSerif" w:cs="SansSerif"/>
                <w:b/>
                <w:color w:val="000000"/>
              </w:rPr>
              <w:fldChar w:fldCharType="begin"/>
            </w:r>
            <w:r>
              <w:rPr>
                <w:rFonts w:ascii="SansSerif" w:eastAsia="SansSerif" w:hAnsi="SansSerif" w:cs="SansSerif"/>
                <w:b/>
                <w:color w:val="000000"/>
              </w:rPr>
              <w:instrText xml:space="preserve"> MERGEFIELD $capitoleIter.capitol \* MERGEFORMAT </w:instrText>
            </w:r>
            <w:r>
              <w:rPr>
                <w:rFonts w:ascii="SansSerif" w:eastAsia="SansSerif" w:hAnsi="SansSerif" w:cs="SansSerif"/>
                <w:b/>
                <w:color w:val="000000"/>
              </w:rPr>
              <w:fldChar w:fldCharType="separate"/>
            </w:r>
            <w:r>
              <w:rPr>
                <w:rFonts w:ascii="SansSerif" w:eastAsia="SansSerif" w:hAnsi="SansSerif" w:cs="SansSerif"/>
                <w:b/>
                <w:noProof/>
                <w:color w:val="000000"/>
              </w:rPr>
              <w:t>«$capitoleIter.capitol»</w:t>
            </w:r>
            <w:r>
              <w:rPr>
                <w:rFonts w:ascii="SansSerif" w:eastAsia="SansSerif" w:hAnsi="SansSerif" w:cs="SansSerif"/>
                <w:b/>
                <w:color w:val="000000"/>
              </w:rPr>
              <w:fldChar w:fldCharType="end"/>
            </w:r>
          </w:p>
        </w:tc>
      </w:tr>
      <w:tr w:rsidR="00D4215E" w:rsidTr="003A5621">
        <w:trPr>
          <w:gridAfter w:val="4"/>
          <w:wAfter w:w="230" w:type="dxa"/>
          <w:trHeight w:val="400"/>
        </w:trPr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40" w:type="dxa"/>
            <w:gridSpan w:val="2"/>
          </w:tcPr>
          <w:p w:rsidR="00D4215E" w:rsidRDefault="00D4215E" w:rsidP="00883B92">
            <w:pPr>
              <w:pStyle w:val="EMPTYCELLSTYLE"/>
            </w:pPr>
          </w:p>
        </w:tc>
        <w:tc>
          <w:tcPr>
            <w:tcW w:w="208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215E" w:rsidRDefault="00D4215E" w:rsidP="00883B92">
            <w:pPr>
              <w:jc w:val="center"/>
            </w:pP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SUBIECTE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215E" w:rsidRDefault="00D4215E" w:rsidP="00883B92">
            <w:pPr>
              <w:jc w:val="center"/>
            </w:pP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DISCUȚII</w:t>
            </w:r>
          </w:p>
        </w:tc>
        <w:tc>
          <w:tcPr>
            <w:tcW w:w="135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215E" w:rsidRDefault="00D4215E" w:rsidP="00883B92">
            <w:pPr>
              <w:jc w:val="center"/>
            </w:pP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DECIZII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215E" w:rsidRDefault="00D4215E" w:rsidP="00883B92">
            <w:pPr>
              <w:jc w:val="center"/>
            </w:pP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RESPONSABIL</w:t>
            </w:r>
          </w:p>
        </w:tc>
        <w:tc>
          <w:tcPr>
            <w:tcW w:w="1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215E" w:rsidRDefault="00D4215E" w:rsidP="00883B92">
            <w:pPr>
              <w:jc w:val="center"/>
            </w:pPr>
            <w:r>
              <w:rPr>
                <w:rFonts w:ascii="DejaVu Serif" w:eastAsia="DejaVu Serif" w:hAnsi="DejaVu Serif" w:cs="DejaVu Serif"/>
                <w:b/>
                <w:color w:val="000000"/>
                <w:sz w:val="22"/>
              </w:rPr>
              <w:t>TERMEN</w:t>
            </w:r>
          </w:p>
        </w:tc>
      </w:tr>
      <w:tr w:rsidR="00D4215E" w:rsidTr="003A5621">
        <w:trPr>
          <w:gridAfter w:val="4"/>
          <w:wAfter w:w="230" w:type="dxa"/>
          <w:trHeight w:val="400"/>
        </w:trPr>
        <w:tc>
          <w:tcPr>
            <w:tcW w:w="40" w:type="dxa"/>
            <w:gridSpan w:val="2"/>
          </w:tcPr>
          <w:p w:rsidR="00D4215E" w:rsidRDefault="00D4215E" w:rsidP="00D4215E">
            <w:pPr>
              <w:pStyle w:val="EMPTYCELLSTYLE"/>
            </w:pPr>
          </w:p>
        </w:tc>
        <w:tc>
          <w:tcPr>
            <w:tcW w:w="40" w:type="dxa"/>
            <w:gridSpan w:val="2"/>
          </w:tcPr>
          <w:p w:rsidR="00D4215E" w:rsidRDefault="00D4215E" w:rsidP="00D4215E">
            <w:pPr>
              <w:pStyle w:val="EMPTYCELLSTYLE"/>
            </w:pPr>
          </w:p>
        </w:tc>
        <w:tc>
          <w:tcPr>
            <w:tcW w:w="208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4180" w:rsidRDefault="00B34180" w:rsidP="00AC517E">
            <w:pPr>
              <w:rPr>
                <w:rFonts w:ascii="DejaVu Serif" w:eastAsia="DejaVu Serif" w:hAnsi="DejaVu Serif" w:cs="DejaVu Serif"/>
                <w:color w:val="000000"/>
                <w:sz w:val="22"/>
              </w:rPr>
            </w:pP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begin"/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instrText xml:space="preserve"> MERGEFIELD @before-row#foreach($subiecteIter in $capitoleIter.subiecte) \* MERGEFORMAT </w:instrText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separate"/>
            </w:r>
            <w:r>
              <w:rPr>
                <w:rFonts w:ascii="DejaVu Serif" w:eastAsia="DejaVu Serif" w:hAnsi="DejaVu Serif" w:cs="DejaVu Serif"/>
                <w:noProof/>
                <w:color w:val="000000"/>
                <w:sz w:val="22"/>
              </w:rPr>
              <w:t>«@before-row#foreach($subiecteIter»</w:t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end"/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begin"/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instrText xml:space="preserve"> MERGEFIELD $subiecteIter.subiect \* MERGEFORMAT </w:instrText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separate"/>
            </w:r>
            <w:r>
              <w:rPr>
                <w:rFonts w:ascii="DejaVu Serif" w:eastAsia="DejaVu Serif" w:hAnsi="DejaVu Serif" w:cs="DejaVu Serif"/>
                <w:noProof/>
                <w:color w:val="000000"/>
                <w:sz w:val="22"/>
              </w:rPr>
              <w:t>«$subiecteIter.subiect»</w:t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end"/>
            </w:r>
          </w:p>
          <w:p w:rsidR="00D4215E" w:rsidRDefault="00B34180" w:rsidP="00AC517E"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begin"/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instrText xml:space="preserve"> MERGEFIELD @after-row#end \* MERGEFORMAT </w:instrText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separate"/>
            </w:r>
            <w:r>
              <w:rPr>
                <w:rFonts w:ascii="DejaVu Serif" w:eastAsia="DejaVu Serif" w:hAnsi="DejaVu Serif" w:cs="DejaVu Serif"/>
                <w:noProof/>
                <w:color w:val="000000"/>
                <w:sz w:val="22"/>
              </w:rPr>
              <w:t>«#end»</w:t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end"/>
            </w:r>
            <w:r w:rsidR="00D4215E">
              <w:rPr>
                <w:rFonts w:ascii="DejaVu Serif" w:eastAsia="DejaVu Serif" w:hAnsi="DejaVu Serif" w:cs="DejaVu Serif"/>
                <w:color w:val="000000"/>
                <w:sz w:val="22"/>
              </w:rPr>
              <w:t xml:space="preserve"> </w:t>
            </w:r>
            <w:r w:rsidR="00C53497">
              <w:rPr>
                <w:noProof/>
              </w:rPr>
              <w:fldChar w:fldCharType="begin"/>
            </w:r>
            <w:r w:rsidR="00C53497">
              <w:rPr>
                <w:noProof/>
              </w:rPr>
              <w:instrText xml:space="preserve"> MERGEFIELD @after-row#end \* MERGEFORMAT </w:instrText>
            </w:r>
            <w:r w:rsidR="00C53497">
              <w:rPr>
                <w:noProof/>
              </w:rPr>
              <w:fldChar w:fldCharType="separate"/>
            </w:r>
            <w:r w:rsidR="00DA624B">
              <w:rPr>
                <w:noProof/>
              </w:rPr>
              <w:t>«#end»</w:t>
            </w:r>
            <w:r w:rsidR="00C53497">
              <w:rPr>
                <w:noProof/>
              </w:rPr>
              <w:fldChar w:fldCharType="end"/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215E" w:rsidRDefault="00B34180" w:rsidP="00AC517E"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begin"/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instrText xml:space="preserve"> MERGEFIELD $subiecteIter.discutii \* MERGEFORMAT </w:instrText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separate"/>
            </w:r>
            <w:r>
              <w:rPr>
                <w:rFonts w:ascii="DejaVu Serif" w:eastAsia="DejaVu Serif" w:hAnsi="DejaVu Serif" w:cs="DejaVu Serif"/>
                <w:noProof/>
                <w:color w:val="000000"/>
                <w:sz w:val="22"/>
              </w:rPr>
              <w:t>«$informatii_discutii_decizii.subiecte.di»</w:t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end"/>
            </w:r>
          </w:p>
        </w:tc>
        <w:tc>
          <w:tcPr>
            <w:tcW w:w="135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215E" w:rsidRDefault="00B34180" w:rsidP="00AC517E">
            <w:pPr>
              <w:rPr>
                <w:rFonts w:ascii="DejaVu Serif" w:eastAsia="DejaVu Serif" w:hAnsi="DejaVu Serif" w:cs="DejaVu Serif"/>
                <w:color w:val="000000"/>
                <w:sz w:val="22"/>
              </w:rPr>
            </w:pP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begin"/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instrText xml:space="preserve"> MERGEFIELD $subiecteIter.decizii \* MERGEFORMAT </w:instrText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separate"/>
            </w:r>
            <w:r>
              <w:rPr>
                <w:rFonts w:ascii="DejaVu Serif" w:eastAsia="DejaVu Serif" w:hAnsi="DejaVu Serif" w:cs="DejaVu Serif"/>
                <w:noProof/>
                <w:color w:val="000000"/>
                <w:sz w:val="22"/>
              </w:rPr>
              <w:t>«$informatii_discutii_decizii.subiecte.de»</w:t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end"/>
            </w:r>
          </w:p>
          <w:p w:rsidR="00D4215E" w:rsidRDefault="00D4215E" w:rsidP="00AC517E"/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215E" w:rsidRDefault="00B34180" w:rsidP="00AC517E"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begin"/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instrText xml:space="preserve"> MERGEFIELD $subiecteIter.responsabil \* MERGEFORMAT </w:instrText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separate"/>
            </w:r>
            <w:r>
              <w:rPr>
                <w:rFonts w:ascii="DejaVu Serif" w:eastAsia="DejaVu Serif" w:hAnsi="DejaVu Serif" w:cs="DejaVu Serif"/>
                <w:noProof/>
                <w:color w:val="000000"/>
                <w:sz w:val="22"/>
              </w:rPr>
              <w:t>«$informatii_discutii_decizii.subiecte.re»</w:t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end"/>
            </w:r>
          </w:p>
        </w:tc>
        <w:tc>
          <w:tcPr>
            <w:tcW w:w="1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215E" w:rsidRDefault="00B34180" w:rsidP="00AC517E"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begin"/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instrText xml:space="preserve"> MERGEFIELD $subiecteIter.termen \* MERGEFORMAT </w:instrText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separate"/>
            </w:r>
            <w:r>
              <w:rPr>
                <w:rFonts w:ascii="DejaVu Serif" w:eastAsia="DejaVu Serif" w:hAnsi="DejaVu Serif" w:cs="DejaVu Serif"/>
                <w:noProof/>
                <w:color w:val="000000"/>
                <w:sz w:val="22"/>
              </w:rPr>
              <w:t>«$informatii_discutii_decizii.subiecte.te»</w:t>
            </w:r>
            <w:r>
              <w:rPr>
                <w:rFonts w:ascii="DejaVu Serif" w:eastAsia="DejaVu Serif" w:hAnsi="DejaVu Serif" w:cs="DejaVu Serif"/>
                <w:color w:val="000000"/>
                <w:sz w:val="22"/>
              </w:rPr>
              <w:fldChar w:fldCharType="end"/>
            </w:r>
          </w:p>
        </w:tc>
      </w:tr>
    </w:tbl>
    <w:p w:rsidR="007B729E" w:rsidRPr="007B729E" w:rsidRDefault="007B729E" w:rsidP="00333521">
      <w:pPr>
        <w:rPr>
          <w:rFonts w:ascii="Arial" w:hAnsi="Arial" w:cs="Arial"/>
        </w:rPr>
      </w:pPr>
    </w:p>
    <w:sectPr w:rsidR="007B729E" w:rsidRPr="007B729E" w:rsidSect="0026006F">
      <w:headerReference w:type="first" r:id="rId7"/>
      <w:footerReference w:type="first" r:id="rId8"/>
      <w:pgSz w:w="11900" w:h="16840"/>
      <w:pgMar w:top="1440" w:right="1440" w:bottom="108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82C" w:rsidRDefault="0033482C" w:rsidP="007B729E">
      <w:r>
        <w:separator/>
      </w:r>
    </w:p>
  </w:endnote>
  <w:endnote w:type="continuationSeparator" w:id="0">
    <w:p w:rsidR="0033482C" w:rsidRDefault="0033482C" w:rsidP="007B7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40006FF" w:usb1="5200F9FB" w:usb2="0A04002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205399"/>
      <w:docPartObj>
        <w:docPartGallery w:val="Page Numbers (Bottom of Page)"/>
        <w:docPartUnique/>
      </w:docPartObj>
    </w:sdtPr>
    <w:sdtEndPr/>
    <w:sdtContent>
      <w:p w:rsidR="00AC517E" w:rsidRDefault="00AC517E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:rsidR="00FA402C" w:rsidRDefault="00FA402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82C" w:rsidRDefault="0033482C" w:rsidP="007B729E">
      <w:r>
        <w:separator/>
      </w:r>
    </w:p>
  </w:footnote>
  <w:footnote w:type="continuationSeparator" w:id="0">
    <w:p w:rsidR="0033482C" w:rsidRDefault="0033482C" w:rsidP="007B7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20" w:type="dxa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210"/>
      <w:gridCol w:w="403"/>
      <w:gridCol w:w="2825"/>
      <w:gridCol w:w="404"/>
      <w:gridCol w:w="3834"/>
      <w:gridCol w:w="404"/>
      <w:gridCol w:w="40"/>
    </w:tblGrid>
    <w:tr w:rsidR="0026006F" w:rsidRPr="007B729E" w:rsidTr="00036CA0">
      <w:trPr>
        <w:gridAfter w:val="1"/>
        <w:wAfter w:w="40" w:type="dxa"/>
        <w:trHeight w:hRule="exact" w:val="1600"/>
      </w:trPr>
      <w:tc>
        <w:tcPr>
          <w:tcW w:w="1600" w:type="dxa"/>
          <w:gridSpan w:val="2"/>
          <w:tcMar>
            <w:top w:w="0" w:type="dxa"/>
            <w:left w:w="0" w:type="dxa"/>
            <w:bottom w:w="0" w:type="dxa"/>
            <w:right w:w="0" w:type="dxa"/>
          </w:tcMar>
        </w:tcPr>
        <w:p w:rsidR="0026006F" w:rsidRPr="007B729E" w:rsidRDefault="0026006F" w:rsidP="0026006F">
          <w:pPr>
            <w:rPr>
              <w:rFonts w:ascii="Arial" w:hAnsi="Arial" w:cs="Arial"/>
            </w:rPr>
          </w:pPr>
          <w:r w:rsidRPr="007B729E">
            <w:rPr>
              <w:rFonts w:ascii="Arial" w:hAnsi="Arial" w:cs="Arial"/>
              <w:noProof/>
            </w:rPr>
            <w:drawing>
              <wp:inline distT="0" distB="0" distL="0" distR="0" wp14:anchorId="70674257" wp14:editId="44690216">
                <wp:extent cx="1016000" cy="1016000"/>
                <wp:effectExtent l="0" t="0" r="0" b="0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9131200" name="Picture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00" w:type="dxa"/>
          <w:gridSpan w:val="2"/>
        </w:tcPr>
        <w:p w:rsidR="0026006F" w:rsidRPr="007B729E" w:rsidRDefault="0026006F" w:rsidP="0026006F">
          <w:pPr>
            <w:pStyle w:val="EMPTYCELLSTYLE"/>
            <w:rPr>
              <w:rFonts w:ascii="Arial" w:hAnsi="Arial" w:cs="Arial"/>
            </w:rPr>
          </w:pPr>
        </w:p>
      </w:tc>
      <w:tc>
        <w:tcPr>
          <w:tcW w:w="420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6006F" w:rsidRPr="007B729E" w:rsidRDefault="0026006F" w:rsidP="0026006F">
          <w:pPr>
            <w:jc w:val="right"/>
            <w:rPr>
              <w:rFonts w:ascii="Arial" w:hAnsi="Arial" w:cs="Arial"/>
            </w:rPr>
          </w:pPr>
          <w:r w:rsidRPr="007B729E">
            <w:rPr>
              <w:rFonts w:ascii="Arial" w:hAnsi="Arial" w:cs="Arial"/>
              <w:noProof/>
            </w:rPr>
            <w:drawing>
              <wp:inline distT="0" distB="0" distL="0" distR="0" wp14:anchorId="0B81D0D9" wp14:editId="0E35D9EB">
                <wp:extent cx="2667000" cy="1003300"/>
                <wp:effectExtent l="0" t="0" r="0" b="0"/>
                <wp:docPr id="2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6154895" name="Picture"/>
                        <pic:cNvPicPr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0" cy="1003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6006F" w:rsidRPr="007B729E" w:rsidTr="00036CA0">
      <w:trPr>
        <w:gridAfter w:val="2"/>
        <w:wAfter w:w="440" w:type="dxa"/>
        <w:trHeight w:hRule="exact" w:val="400"/>
      </w:trPr>
      <w:tc>
        <w:tcPr>
          <w:tcW w:w="1200" w:type="dxa"/>
        </w:tcPr>
        <w:p w:rsidR="0026006F" w:rsidRPr="007B729E" w:rsidRDefault="0026006F" w:rsidP="0026006F">
          <w:pPr>
            <w:pStyle w:val="EMPTYCELLSTYLE"/>
            <w:rPr>
              <w:rFonts w:ascii="Arial" w:hAnsi="Arial" w:cs="Arial"/>
            </w:rPr>
          </w:pPr>
        </w:p>
      </w:tc>
      <w:tc>
        <w:tcPr>
          <w:tcW w:w="3200" w:type="dxa"/>
          <w:gridSpan w:val="2"/>
        </w:tcPr>
        <w:p w:rsidR="0026006F" w:rsidRPr="007B729E" w:rsidRDefault="0026006F" w:rsidP="0026006F">
          <w:pPr>
            <w:pStyle w:val="EMPTYCELLSTYLE"/>
            <w:rPr>
              <w:rFonts w:ascii="Arial" w:hAnsi="Arial" w:cs="Arial"/>
            </w:rPr>
          </w:pPr>
        </w:p>
      </w:tc>
      <w:tc>
        <w:tcPr>
          <w:tcW w:w="4200" w:type="dxa"/>
          <w:gridSpan w:val="2"/>
        </w:tcPr>
        <w:p w:rsidR="0026006F" w:rsidRPr="007B729E" w:rsidRDefault="0026006F" w:rsidP="0026006F">
          <w:pPr>
            <w:pStyle w:val="EMPTYCELLSTYLE"/>
            <w:rPr>
              <w:rFonts w:ascii="Arial" w:hAnsi="Arial" w:cs="Arial"/>
            </w:rPr>
          </w:pPr>
        </w:p>
      </w:tc>
    </w:tr>
    <w:tr w:rsidR="0026006F" w:rsidRPr="007B729E" w:rsidTr="00036CA0">
      <w:trPr>
        <w:trHeight w:val="68"/>
      </w:trPr>
      <w:tc>
        <w:tcPr>
          <w:tcW w:w="9040" w:type="dxa"/>
          <w:gridSpan w:val="7"/>
          <w:tcMar>
            <w:top w:w="0" w:type="dxa"/>
            <w:left w:w="0" w:type="dxa"/>
            <w:bottom w:w="0" w:type="dxa"/>
            <w:right w:w="0" w:type="dxa"/>
          </w:tcMar>
        </w:tcPr>
        <w:p w:rsidR="0026006F" w:rsidRPr="007B729E" w:rsidRDefault="0026006F" w:rsidP="0026006F">
          <w:pPr>
            <w:jc w:val="both"/>
            <w:rPr>
              <w:rFonts w:ascii="Arial" w:hAnsi="Arial" w:cs="Arial"/>
            </w:rPr>
          </w:pPr>
          <w:r w:rsidRPr="007B729E">
            <w:rPr>
              <w:rFonts w:ascii="Arial" w:eastAsia="DejaVu Sans" w:hAnsi="Arial" w:cs="Arial"/>
              <w:color w:val="000000"/>
            </w:rPr>
            <w:t xml:space="preserve">Grad de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confidențialitate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: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Restricționat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Acest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document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este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destinat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exclusiv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adresantului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. 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Informațiile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pot fi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utilizate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doar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de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persoana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sau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entitatea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căreia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i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-au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fost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adresate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>.</w:t>
          </w:r>
        </w:p>
      </w:tc>
    </w:tr>
  </w:tbl>
  <w:p w:rsidR="0026006F" w:rsidRDefault="0026006F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032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22E5541"/>
    <w:multiLevelType w:val="hybridMultilevel"/>
    <w:tmpl w:val="BA20F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43"/>
    <w:rsid w:val="00012891"/>
    <w:rsid w:val="00014A8F"/>
    <w:rsid w:val="00016E4D"/>
    <w:rsid w:val="0003115D"/>
    <w:rsid w:val="00050A1C"/>
    <w:rsid w:val="00065325"/>
    <w:rsid w:val="00075E3D"/>
    <w:rsid w:val="00092FD8"/>
    <w:rsid w:val="000A18A9"/>
    <w:rsid w:val="000A37BB"/>
    <w:rsid w:val="000C37C3"/>
    <w:rsid w:val="000D1A2F"/>
    <w:rsid w:val="000F1600"/>
    <w:rsid w:val="00114A18"/>
    <w:rsid w:val="001212FC"/>
    <w:rsid w:val="00155567"/>
    <w:rsid w:val="0018791C"/>
    <w:rsid w:val="001A3EC5"/>
    <w:rsid w:val="001D2E7B"/>
    <w:rsid w:val="001D7381"/>
    <w:rsid w:val="002062AD"/>
    <w:rsid w:val="002065F1"/>
    <w:rsid w:val="00221F88"/>
    <w:rsid w:val="00224DD9"/>
    <w:rsid w:val="00231C67"/>
    <w:rsid w:val="00233154"/>
    <w:rsid w:val="00233E06"/>
    <w:rsid w:val="0026006F"/>
    <w:rsid w:val="00263AE5"/>
    <w:rsid w:val="00265BF2"/>
    <w:rsid w:val="00282E38"/>
    <w:rsid w:val="00293644"/>
    <w:rsid w:val="002A7E8A"/>
    <w:rsid w:val="002C0866"/>
    <w:rsid w:val="002E0EAB"/>
    <w:rsid w:val="002E3C40"/>
    <w:rsid w:val="00320078"/>
    <w:rsid w:val="0032574C"/>
    <w:rsid w:val="00331ABC"/>
    <w:rsid w:val="00333521"/>
    <w:rsid w:val="0033482C"/>
    <w:rsid w:val="00335CF4"/>
    <w:rsid w:val="003557D0"/>
    <w:rsid w:val="00392AF5"/>
    <w:rsid w:val="003A1043"/>
    <w:rsid w:val="003A5621"/>
    <w:rsid w:val="003C4E0E"/>
    <w:rsid w:val="003C6C34"/>
    <w:rsid w:val="003E6934"/>
    <w:rsid w:val="004041BE"/>
    <w:rsid w:val="00435AAE"/>
    <w:rsid w:val="0044425D"/>
    <w:rsid w:val="00467B57"/>
    <w:rsid w:val="004A3C6B"/>
    <w:rsid w:val="004C0677"/>
    <w:rsid w:val="004E568E"/>
    <w:rsid w:val="004F0A31"/>
    <w:rsid w:val="004F798D"/>
    <w:rsid w:val="00501179"/>
    <w:rsid w:val="005108A9"/>
    <w:rsid w:val="00534E6B"/>
    <w:rsid w:val="005378D4"/>
    <w:rsid w:val="00554F37"/>
    <w:rsid w:val="0057080F"/>
    <w:rsid w:val="00576414"/>
    <w:rsid w:val="005767DD"/>
    <w:rsid w:val="005800B9"/>
    <w:rsid w:val="00584E94"/>
    <w:rsid w:val="005F0B4B"/>
    <w:rsid w:val="0061668E"/>
    <w:rsid w:val="00620103"/>
    <w:rsid w:val="0063435C"/>
    <w:rsid w:val="00657325"/>
    <w:rsid w:val="00664C84"/>
    <w:rsid w:val="00665A48"/>
    <w:rsid w:val="00680913"/>
    <w:rsid w:val="00686576"/>
    <w:rsid w:val="006915B2"/>
    <w:rsid w:val="0069317F"/>
    <w:rsid w:val="006B0261"/>
    <w:rsid w:val="006B30B2"/>
    <w:rsid w:val="006C6560"/>
    <w:rsid w:val="006D6AE4"/>
    <w:rsid w:val="006F281B"/>
    <w:rsid w:val="00701432"/>
    <w:rsid w:val="00705CED"/>
    <w:rsid w:val="00714308"/>
    <w:rsid w:val="00743015"/>
    <w:rsid w:val="0075112E"/>
    <w:rsid w:val="00771C66"/>
    <w:rsid w:val="00784C6A"/>
    <w:rsid w:val="00786F68"/>
    <w:rsid w:val="007918B9"/>
    <w:rsid w:val="007A04DF"/>
    <w:rsid w:val="007A2351"/>
    <w:rsid w:val="007A241F"/>
    <w:rsid w:val="007B729E"/>
    <w:rsid w:val="00806555"/>
    <w:rsid w:val="00810DE2"/>
    <w:rsid w:val="0082257F"/>
    <w:rsid w:val="008267EC"/>
    <w:rsid w:val="0083319A"/>
    <w:rsid w:val="00854E6F"/>
    <w:rsid w:val="008564D5"/>
    <w:rsid w:val="00860146"/>
    <w:rsid w:val="008725A8"/>
    <w:rsid w:val="00886D70"/>
    <w:rsid w:val="008B18BC"/>
    <w:rsid w:val="008B66D5"/>
    <w:rsid w:val="008D2D06"/>
    <w:rsid w:val="008E70F4"/>
    <w:rsid w:val="008F1434"/>
    <w:rsid w:val="008F2467"/>
    <w:rsid w:val="008F33F5"/>
    <w:rsid w:val="009023DA"/>
    <w:rsid w:val="009228FC"/>
    <w:rsid w:val="009270D4"/>
    <w:rsid w:val="009356AE"/>
    <w:rsid w:val="00944A65"/>
    <w:rsid w:val="00957829"/>
    <w:rsid w:val="00965952"/>
    <w:rsid w:val="00967449"/>
    <w:rsid w:val="009731FD"/>
    <w:rsid w:val="009B6099"/>
    <w:rsid w:val="009D1A09"/>
    <w:rsid w:val="009E354E"/>
    <w:rsid w:val="009E73FD"/>
    <w:rsid w:val="009F7714"/>
    <w:rsid w:val="00A016DD"/>
    <w:rsid w:val="00A23C3C"/>
    <w:rsid w:val="00A34AC5"/>
    <w:rsid w:val="00A34CDE"/>
    <w:rsid w:val="00A57882"/>
    <w:rsid w:val="00A57D69"/>
    <w:rsid w:val="00A6346F"/>
    <w:rsid w:val="00A846F9"/>
    <w:rsid w:val="00A869BD"/>
    <w:rsid w:val="00AA429C"/>
    <w:rsid w:val="00AC517E"/>
    <w:rsid w:val="00AD0722"/>
    <w:rsid w:val="00AD70C2"/>
    <w:rsid w:val="00AD7408"/>
    <w:rsid w:val="00B23066"/>
    <w:rsid w:val="00B32B11"/>
    <w:rsid w:val="00B34180"/>
    <w:rsid w:val="00B505E7"/>
    <w:rsid w:val="00B60BB3"/>
    <w:rsid w:val="00B6312E"/>
    <w:rsid w:val="00B75F77"/>
    <w:rsid w:val="00B94089"/>
    <w:rsid w:val="00B945BA"/>
    <w:rsid w:val="00BA74C6"/>
    <w:rsid w:val="00BD03F1"/>
    <w:rsid w:val="00C2567F"/>
    <w:rsid w:val="00C313E3"/>
    <w:rsid w:val="00C327E0"/>
    <w:rsid w:val="00C42978"/>
    <w:rsid w:val="00C53497"/>
    <w:rsid w:val="00C70D65"/>
    <w:rsid w:val="00C87D62"/>
    <w:rsid w:val="00CA1C59"/>
    <w:rsid w:val="00CB0660"/>
    <w:rsid w:val="00CE437D"/>
    <w:rsid w:val="00CF75AF"/>
    <w:rsid w:val="00D0361E"/>
    <w:rsid w:val="00D12BD0"/>
    <w:rsid w:val="00D411F3"/>
    <w:rsid w:val="00D4215E"/>
    <w:rsid w:val="00D43134"/>
    <w:rsid w:val="00D5494D"/>
    <w:rsid w:val="00D63DE0"/>
    <w:rsid w:val="00D72629"/>
    <w:rsid w:val="00D8347C"/>
    <w:rsid w:val="00D84F17"/>
    <w:rsid w:val="00D87B94"/>
    <w:rsid w:val="00D90CF0"/>
    <w:rsid w:val="00D9202A"/>
    <w:rsid w:val="00D945B6"/>
    <w:rsid w:val="00DA624B"/>
    <w:rsid w:val="00DB2852"/>
    <w:rsid w:val="00DF6827"/>
    <w:rsid w:val="00E10CDA"/>
    <w:rsid w:val="00E219CB"/>
    <w:rsid w:val="00E56C4D"/>
    <w:rsid w:val="00E63574"/>
    <w:rsid w:val="00E63737"/>
    <w:rsid w:val="00E91418"/>
    <w:rsid w:val="00EC4BDF"/>
    <w:rsid w:val="00ED6D46"/>
    <w:rsid w:val="00ED75C1"/>
    <w:rsid w:val="00F030AA"/>
    <w:rsid w:val="00F21582"/>
    <w:rsid w:val="00F47CB0"/>
    <w:rsid w:val="00F715D9"/>
    <w:rsid w:val="00F83214"/>
    <w:rsid w:val="00F84EBC"/>
    <w:rsid w:val="00F92496"/>
    <w:rsid w:val="00FA402C"/>
    <w:rsid w:val="00FB040B"/>
    <w:rsid w:val="00FB712A"/>
    <w:rsid w:val="00FC087A"/>
    <w:rsid w:val="00FC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DEDE65-BB9D-47D3-BFE5-EDB0DC95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7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Titlu1">
    <w:name w:val="heading 1"/>
    <w:basedOn w:val="Normal"/>
    <w:next w:val="Normal"/>
    <w:link w:val="Titlu1Caracter"/>
    <w:uiPriority w:val="9"/>
    <w:qFormat/>
    <w:rsid w:val="0044425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fr-FR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rsid w:val="009E73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unhideWhenUsed/>
    <w:rsid w:val="000A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STYLE">
    <w:name w:val="EMPTY_CELL_STYLE"/>
    <w:qFormat/>
    <w:rsid w:val="000C37C3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val="en-GB" w:eastAsia="en-GB"/>
    </w:rPr>
  </w:style>
  <w:style w:type="table" w:styleId="Tabelsimplu5">
    <w:name w:val="Plain Table 5"/>
    <w:basedOn w:val="TabelNormal"/>
    <w:uiPriority w:val="45"/>
    <w:rsid w:val="00B940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gril1Luminos">
    <w:name w:val="Grid Table 1 Light"/>
    <w:basedOn w:val="TabelNormal"/>
    <w:uiPriority w:val="46"/>
    <w:rsid w:val="00B940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deparagrafimplicit"/>
    <w:uiPriority w:val="99"/>
    <w:unhideWhenUsed/>
    <w:rsid w:val="00584E94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84E94"/>
    <w:rPr>
      <w:color w:val="605E5C"/>
      <w:shd w:val="clear" w:color="auto" w:fill="E1DFDD"/>
    </w:rPr>
  </w:style>
  <w:style w:type="table" w:styleId="Tabelsimplu1">
    <w:name w:val="Plain Table 1"/>
    <w:basedOn w:val="TabelNormal"/>
    <w:uiPriority w:val="41"/>
    <w:rsid w:val="002A7E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f">
    <w:name w:val="List Paragraph"/>
    <w:basedOn w:val="Normal"/>
    <w:uiPriority w:val="34"/>
    <w:qFormat/>
    <w:rsid w:val="00B60BB3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35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35AAE"/>
    <w:rPr>
      <w:rFonts w:ascii="Courier New" w:eastAsia="Times New Roman" w:hAnsi="Courier New" w:cs="Courier New"/>
      <w:sz w:val="20"/>
      <w:szCs w:val="20"/>
      <w:lang w:val="en-US"/>
    </w:rPr>
  </w:style>
  <w:style w:type="character" w:styleId="CodHTML">
    <w:name w:val="HTML Code"/>
    <w:basedOn w:val="Fontdeparagrafimplicit"/>
    <w:uiPriority w:val="99"/>
    <w:semiHidden/>
    <w:unhideWhenUsed/>
    <w:rsid w:val="00435AAE"/>
    <w:rPr>
      <w:rFonts w:ascii="Courier New" w:eastAsia="Times New Roman" w:hAnsi="Courier New" w:cs="Courier New"/>
      <w:sz w:val="20"/>
      <w:szCs w:val="20"/>
    </w:rPr>
  </w:style>
  <w:style w:type="character" w:customStyle="1" w:styleId="Titlu1Caracter">
    <w:name w:val="Titlu 1 Caracter"/>
    <w:basedOn w:val="Fontdeparagrafimplicit"/>
    <w:link w:val="Titlu1"/>
    <w:uiPriority w:val="9"/>
    <w:rsid w:val="00444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9E73F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/>
    </w:rPr>
  </w:style>
  <w:style w:type="paragraph" w:styleId="Antet">
    <w:name w:val="header"/>
    <w:basedOn w:val="Normal"/>
    <w:link w:val="AntetCaracter"/>
    <w:uiPriority w:val="99"/>
    <w:unhideWhenUsed/>
    <w:rsid w:val="007B729E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7B729E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Subsol">
    <w:name w:val="footer"/>
    <w:basedOn w:val="Normal"/>
    <w:link w:val="SubsolCaracter"/>
    <w:uiPriority w:val="99"/>
    <w:unhideWhenUsed/>
    <w:rsid w:val="007B729E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7B729E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26006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6006F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i\AppData\Local\Temp\Temp1_fr.opensagres.xdocreport.document.tools-1.0.4-distribution.zip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.xml><?xml version="1.0" encoding="utf-8"?>
<customUI xmlns="http://schemas.microsoft.com/office/2006/01/customui">
  <ribbon>
    <tabs>
      <tab id="XDocReportTab" label="XDocReport">
        <group id="DesignGroup" label="Design">
          <button id="xmlFieldsButton" label="Fields" size="large" onAction="ThisDocument.xmlFieldsButton_ClickHandler" imageMso="MailMergeMergeFieldInsert" screentip="XML Fields" supertip="Open XML Fields Dialog used to select and insert field in the activated document."/>
          <button id="xmlFieldsSettingsButton" label="Settings" size="large" onAction="ThisDocument.xmlFieldsSettingsButton_ClickHandler" imageMso="TablePropertiesDialog" screentip="Fields / Settings" supertip="Configure the directory of the XML fields."/>
        </group>
        <group id="PreviewGroup" label="Preview">
          <button id="previewBuutton" label="Preview" size="large" onAction="ThisDocument.previewButton_ClickHandler" imageMso="MailMergeGreetingLineInsert" screentip="Run Preview" supertip="Generate Report by using the activated document as template."/>
          <button id="previewSettingsButton" label="Settings" size="large" onAction="ThisDocument.previewSettingsButton_ClickHandler" imageMso="TablePropertiesDialog" screentip="Preview / Settings" supertip="Configure the directory of xdrtools.bat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TotalTime>54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21</cp:revision>
  <dcterms:created xsi:type="dcterms:W3CDTF">2019-02-15T15:53:00Z</dcterms:created>
  <dcterms:modified xsi:type="dcterms:W3CDTF">2019-02-25T07:59:00Z</dcterms:modified>
</cp:coreProperties>
</file>